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6C" w:rsidRDefault="00986C96">
      <w:pPr>
        <w:pStyle w:val="Name"/>
      </w:pPr>
      <w:r>
        <w:t xml:space="preserve">Marleny Diaz </w:t>
      </w:r>
    </w:p>
    <w:p w:rsidR="00BE2E6C" w:rsidRDefault="004E13AC">
      <w:pPr>
        <w:pStyle w:val="ContactInfo"/>
      </w:pPr>
      <w:proofErr w:type="spellStart"/>
      <w:r>
        <w:t>Calle</w:t>
      </w:r>
      <w:proofErr w:type="spellEnd"/>
      <w:r>
        <w:t xml:space="preserve"> 3 #7 Altos De </w:t>
      </w:r>
      <w:proofErr w:type="spellStart"/>
      <w:r>
        <w:t>Rafey</w:t>
      </w:r>
      <w:proofErr w:type="spellEnd"/>
      <w:r>
        <w:t xml:space="preserve"> STGO</w:t>
      </w:r>
      <w:r w:rsidR="009B171C">
        <w:t xml:space="preserve">| </w:t>
      </w:r>
      <w:proofErr w:type="spellStart"/>
      <w:r w:rsidR="00183691">
        <w:t>Cel</w:t>
      </w:r>
      <w:proofErr w:type="spellEnd"/>
      <w:r w:rsidR="00183691">
        <w:t xml:space="preserve"> </w:t>
      </w:r>
      <w:r w:rsidR="009B171C">
        <w:t>(829) 795-5481</w:t>
      </w:r>
      <w:r w:rsidR="00F23FC1">
        <w:t xml:space="preserve"> | </w:t>
      </w:r>
      <w:proofErr w:type="spellStart"/>
      <w:r w:rsidR="00F23FC1">
        <w:t>Cedula</w:t>
      </w:r>
      <w:proofErr w:type="spellEnd"/>
      <w:r w:rsidR="00F23FC1">
        <w:t xml:space="preserve"> </w:t>
      </w:r>
      <w:r w:rsidR="00183691">
        <w:t>031-0440477-1</w:t>
      </w:r>
    </w:p>
    <w:sdt>
      <w:sdtPr>
        <w:id w:val="-1179423465"/>
        <w:placeholder>
          <w:docPart w:val="8449CC323FCB024B9918AD6C755AF9BC"/>
        </w:placeholder>
        <w:temporary/>
        <w:showingPlcHdr/>
        <w15:appearance w15:val="hidden"/>
      </w:sdtPr>
      <w:sdtEndPr/>
      <w:sdtContent>
        <w:p w:rsidR="00BE2E6C" w:rsidRDefault="006415C2">
          <w:pPr>
            <w:pStyle w:val="Heading1"/>
          </w:pPr>
          <w:r>
            <w:t>Objective</w:t>
          </w:r>
        </w:p>
      </w:sdtContent>
    </w:sdt>
    <w:p w:rsidR="00BE2E6C" w:rsidRDefault="00851134">
      <w:r>
        <w:t xml:space="preserve">TO use my experience in the Contact center industry to grow </w:t>
      </w:r>
      <w:r w:rsidR="00B366BE">
        <w:t xml:space="preserve">within </w:t>
      </w:r>
      <w:r>
        <w:t xml:space="preserve"> the company </w:t>
      </w:r>
    </w:p>
    <w:sdt>
      <w:sdtPr>
        <w:id w:val="1728489637"/>
        <w:placeholder>
          <w:docPart w:val="79C416C577226442A9EE59893E34C8BD"/>
        </w:placeholder>
        <w:temporary/>
        <w:showingPlcHdr/>
        <w15:appearance w15:val="hidden"/>
      </w:sdtPr>
      <w:sdtEndPr/>
      <w:sdtContent>
        <w:p w:rsidR="00BE2E6C" w:rsidRDefault="006415C2">
          <w:pPr>
            <w:pStyle w:val="Heading1"/>
          </w:pPr>
          <w:r>
            <w:t>Experience</w:t>
          </w:r>
        </w:p>
      </w:sdtContent>
    </w:sdt>
    <w:p w:rsidR="00BE2E6C" w:rsidRPr="00DF01A6" w:rsidRDefault="00B366BE">
      <w:pPr>
        <w:rPr>
          <w:b/>
          <w:bCs/>
          <w:u w:val="single"/>
        </w:rPr>
      </w:pPr>
      <w:r w:rsidRPr="00DF01A6">
        <w:rPr>
          <w:b/>
          <w:bCs/>
          <w:u w:val="single"/>
        </w:rPr>
        <w:t xml:space="preserve">Data </w:t>
      </w:r>
      <w:proofErr w:type="spellStart"/>
      <w:r w:rsidRPr="00DF01A6">
        <w:rPr>
          <w:b/>
          <w:bCs/>
          <w:u w:val="single"/>
        </w:rPr>
        <w:t>Vimenca</w:t>
      </w:r>
      <w:proofErr w:type="spellEnd"/>
      <w:r w:rsidRPr="00DF01A6">
        <w:rPr>
          <w:b/>
          <w:bCs/>
          <w:u w:val="single"/>
        </w:rPr>
        <w:t xml:space="preserve"> </w:t>
      </w:r>
    </w:p>
    <w:p w:rsidR="00131EC9" w:rsidRDefault="00131EC9">
      <w:pPr>
        <w:pStyle w:val="ListBullet"/>
      </w:pPr>
      <w:r>
        <w:t xml:space="preserve">Customer service representative | </w:t>
      </w:r>
      <w:r w:rsidR="00FE2586">
        <w:t>2013</w:t>
      </w:r>
    </w:p>
    <w:p w:rsidR="00131EC9" w:rsidRDefault="00FE2586">
      <w:pPr>
        <w:pStyle w:val="ListBullet"/>
      </w:pPr>
      <w:r>
        <w:t>Assist Customers by providing information regarding money transactions and transfers</w:t>
      </w:r>
      <w:r w:rsidR="00131EC9">
        <w:t>.</w:t>
      </w:r>
    </w:p>
    <w:p w:rsidR="00FE2586" w:rsidRDefault="00FE1E49" w:rsidP="00FE2586">
      <w:pPr>
        <w:pStyle w:val="ListBullet"/>
      </w:pPr>
      <w:r>
        <w:t>Transferring Callers to the correct extension if needed .</w:t>
      </w:r>
    </w:p>
    <w:p w:rsidR="00DF01A6" w:rsidRDefault="00DF01A6" w:rsidP="00DF01A6">
      <w:pPr>
        <w:pStyle w:val="ListBullet"/>
        <w:numPr>
          <w:ilvl w:val="0"/>
          <w:numId w:val="0"/>
        </w:numPr>
        <w:ind w:left="216" w:hanging="216"/>
      </w:pPr>
    </w:p>
    <w:p w:rsidR="00DF01A6" w:rsidRDefault="00DF01A6" w:rsidP="00DF01A6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8423DB">
        <w:rPr>
          <w:b/>
          <w:bCs/>
        </w:rPr>
        <w:t>Synergies</w:t>
      </w:r>
    </w:p>
    <w:p w:rsidR="002A600F" w:rsidRPr="008046DC" w:rsidRDefault="00E7593E" w:rsidP="002A600F">
      <w:pPr>
        <w:pStyle w:val="ListBullet"/>
        <w:numPr>
          <w:ilvl w:val="0"/>
          <w:numId w:val="14"/>
        </w:numPr>
      </w:pPr>
      <w:r w:rsidRPr="008046DC">
        <w:t>Customer Service Trainer| Q.A back up</w:t>
      </w:r>
      <w:r w:rsidR="008046DC">
        <w:t>| 2013-2019</w:t>
      </w:r>
    </w:p>
    <w:p w:rsidR="00E7593E" w:rsidRPr="008046DC" w:rsidRDefault="00E7593E" w:rsidP="002A600F">
      <w:pPr>
        <w:pStyle w:val="ListBullet"/>
        <w:numPr>
          <w:ilvl w:val="0"/>
          <w:numId w:val="14"/>
        </w:numPr>
      </w:pPr>
      <w:r w:rsidRPr="008046DC">
        <w:t xml:space="preserve">Responsible for training new resources </w:t>
      </w:r>
    </w:p>
    <w:p w:rsidR="000C3E1A" w:rsidRPr="008046DC" w:rsidRDefault="000C3E1A" w:rsidP="002A600F">
      <w:pPr>
        <w:pStyle w:val="ListBullet"/>
        <w:numPr>
          <w:ilvl w:val="0"/>
          <w:numId w:val="14"/>
        </w:numPr>
      </w:pPr>
      <w:r w:rsidRPr="008046DC">
        <w:t xml:space="preserve">Floor support for  trainees during nesting </w:t>
      </w:r>
    </w:p>
    <w:p w:rsidR="000C3E1A" w:rsidRPr="008046DC" w:rsidRDefault="00DF24B1" w:rsidP="002A600F">
      <w:pPr>
        <w:pStyle w:val="ListBullet"/>
        <w:numPr>
          <w:ilvl w:val="0"/>
          <w:numId w:val="14"/>
        </w:numPr>
      </w:pPr>
      <w:r w:rsidRPr="008046DC">
        <w:t xml:space="preserve">Providing accurate feedback to the new representatives </w:t>
      </w:r>
    </w:p>
    <w:p w:rsidR="00DF24B1" w:rsidRPr="008423DB" w:rsidRDefault="00943BA9" w:rsidP="002A600F">
      <w:pPr>
        <w:pStyle w:val="ListBullet"/>
        <w:numPr>
          <w:ilvl w:val="0"/>
          <w:numId w:val="14"/>
        </w:numPr>
        <w:rPr>
          <w:b/>
          <w:bCs/>
        </w:rPr>
      </w:pPr>
      <w:r w:rsidRPr="008046DC">
        <w:t>Evaluate calls</w:t>
      </w:r>
      <w:r>
        <w:rPr>
          <w:b/>
          <w:bCs/>
        </w:rPr>
        <w:t xml:space="preserve"> </w:t>
      </w:r>
    </w:p>
    <w:sdt>
      <w:sdtPr>
        <w:id w:val="720946933"/>
        <w:placeholder>
          <w:docPart w:val="CA241535D4F1614D97A01AF1576D467F"/>
        </w:placeholder>
        <w:temporary/>
        <w:showingPlcHdr/>
        <w15:appearance w15:val="hidden"/>
      </w:sdtPr>
      <w:sdtEndPr/>
      <w:sdtContent>
        <w:p w:rsidR="00BE2E6C" w:rsidRDefault="006415C2">
          <w:pPr>
            <w:pStyle w:val="Heading1"/>
          </w:pPr>
          <w:r>
            <w:t>Education</w:t>
          </w:r>
        </w:p>
      </w:sdtContent>
    </w:sdt>
    <w:p w:rsidR="00BE2E6C" w:rsidRDefault="00D764B5">
      <w:r w:rsidRPr="00D764B5">
        <w:rPr>
          <w:b/>
          <w:bCs/>
          <w:u w:val="single"/>
        </w:rPr>
        <w:t>Elementary</w:t>
      </w:r>
      <w:r>
        <w:t xml:space="preserve">: </w:t>
      </w:r>
      <w:proofErr w:type="spellStart"/>
      <w:r>
        <w:t>Escuela</w:t>
      </w:r>
      <w:proofErr w:type="spellEnd"/>
      <w:r w:rsidR="005A346F">
        <w:t xml:space="preserve"> </w:t>
      </w:r>
      <w:r>
        <w:t xml:space="preserve"> Ana </w:t>
      </w:r>
      <w:proofErr w:type="spellStart"/>
      <w:r>
        <w:t>Josefa</w:t>
      </w:r>
      <w:proofErr w:type="spellEnd"/>
      <w:r>
        <w:t xml:space="preserve"> Jiménez </w:t>
      </w:r>
    </w:p>
    <w:p w:rsidR="005A346F" w:rsidRDefault="005A346F">
      <w:pPr>
        <w:rPr>
          <w:u w:val="single"/>
        </w:rPr>
      </w:pPr>
      <w:r w:rsidRPr="005A346F">
        <w:rPr>
          <w:b/>
          <w:bCs/>
          <w:u w:val="single"/>
        </w:rPr>
        <w:t>High school</w:t>
      </w:r>
      <w:r w:rsidR="00F34180" w:rsidRPr="00F34180">
        <w:rPr>
          <w:u w:val="single"/>
        </w:rPr>
        <w:t xml:space="preserve">: </w:t>
      </w:r>
      <w:proofErr w:type="spellStart"/>
      <w:r w:rsidR="00F34180" w:rsidRPr="00F34180">
        <w:rPr>
          <w:u w:val="single"/>
        </w:rPr>
        <w:t>Liceo</w:t>
      </w:r>
      <w:proofErr w:type="spellEnd"/>
      <w:r w:rsidR="00F34180" w:rsidRPr="00F34180">
        <w:rPr>
          <w:u w:val="single"/>
        </w:rPr>
        <w:t xml:space="preserve"> </w:t>
      </w:r>
      <w:proofErr w:type="spellStart"/>
      <w:r w:rsidR="00F34180" w:rsidRPr="00F34180">
        <w:rPr>
          <w:u w:val="single"/>
        </w:rPr>
        <w:t>Nocturno</w:t>
      </w:r>
      <w:proofErr w:type="spellEnd"/>
      <w:r w:rsidR="00F34180" w:rsidRPr="00F34180">
        <w:rPr>
          <w:u w:val="single"/>
        </w:rPr>
        <w:t xml:space="preserve"> </w:t>
      </w:r>
      <w:proofErr w:type="spellStart"/>
      <w:r w:rsidR="00F34180" w:rsidRPr="00F34180">
        <w:rPr>
          <w:u w:val="single"/>
        </w:rPr>
        <w:t>Cien</w:t>
      </w:r>
      <w:proofErr w:type="spellEnd"/>
      <w:r w:rsidR="00F34180" w:rsidRPr="00F34180">
        <w:rPr>
          <w:u w:val="single"/>
        </w:rPr>
        <w:t xml:space="preserve"> </w:t>
      </w:r>
      <w:proofErr w:type="spellStart"/>
      <w:r w:rsidR="00F34180" w:rsidRPr="00F34180">
        <w:rPr>
          <w:u w:val="single"/>
        </w:rPr>
        <w:t>Fuegos</w:t>
      </w:r>
      <w:proofErr w:type="spellEnd"/>
      <w:r w:rsidRPr="00F34180">
        <w:rPr>
          <w:u w:val="single"/>
        </w:rPr>
        <w:t xml:space="preserve"> </w:t>
      </w:r>
    </w:p>
    <w:p w:rsidR="006B5416" w:rsidRDefault="006B5416">
      <w:r w:rsidRPr="00561F17">
        <w:rPr>
          <w:b/>
          <w:bCs/>
          <w:u w:val="single"/>
        </w:rPr>
        <w:t>English</w:t>
      </w:r>
      <w:r>
        <w:rPr>
          <w:u w:val="single"/>
        </w:rPr>
        <w:t>:</w:t>
      </w:r>
      <w:r w:rsidRPr="00F17F8C">
        <w:t xml:space="preserve"> Centro de </w:t>
      </w:r>
      <w:proofErr w:type="spellStart"/>
      <w:r w:rsidRPr="00F17F8C">
        <w:t>lenguas</w:t>
      </w:r>
      <w:proofErr w:type="spellEnd"/>
      <w:r w:rsidRPr="00F17F8C">
        <w:t xml:space="preserve"> </w:t>
      </w:r>
      <w:proofErr w:type="spellStart"/>
      <w:r w:rsidRPr="00F17F8C">
        <w:t>modernas</w:t>
      </w:r>
      <w:proofErr w:type="spellEnd"/>
      <w:r w:rsidRPr="00F17F8C">
        <w:t xml:space="preserve"> </w:t>
      </w:r>
    </w:p>
    <w:p w:rsidR="00561F17" w:rsidRPr="00F34180" w:rsidRDefault="00561F17">
      <w:pPr>
        <w:rPr>
          <w:u w:val="single"/>
        </w:rPr>
      </w:pPr>
      <w:r w:rsidRPr="00A92EF9">
        <w:rPr>
          <w:b/>
          <w:bCs/>
          <w:u w:val="single"/>
        </w:rPr>
        <w:t>Other</w:t>
      </w:r>
      <w:r>
        <w:t>:</w:t>
      </w:r>
    </w:p>
    <w:p w:rsidR="00D764B5" w:rsidRDefault="00A92EF9" w:rsidP="00A92EF9">
      <w:pPr>
        <w:pStyle w:val="ListParagraph"/>
        <w:numPr>
          <w:ilvl w:val="0"/>
          <w:numId w:val="15"/>
        </w:numPr>
      </w:pPr>
      <w:r>
        <w:t xml:space="preserve">Customer service </w:t>
      </w:r>
      <w:r w:rsidR="00E900E8">
        <w:t xml:space="preserve">| </w:t>
      </w:r>
      <w:proofErr w:type="spellStart"/>
      <w:r w:rsidR="00E900E8">
        <w:t>Infotep</w:t>
      </w:r>
      <w:proofErr w:type="spellEnd"/>
      <w:r w:rsidR="00E900E8">
        <w:t xml:space="preserve"> </w:t>
      </w:r>
    </w:p>
    <w:p w:rsidR="00E900E8" w:rsidRDefault="00E900E8" w:rsidP="00E900E8">
      <w:pPr>
        <w:pStyle w:val="ListParagraph"/>
        <w:numPr>
          <w:ilvl w:val="0"/>
          <w:numId w:val="15"/>
        </w:numPr>
      </w:pPr>
      <w:r>
        <w:t>M.A.G.I.C.</w:t>
      </w:r>
      <w:r w:rsidR="004D6A36">
        <w:t xml:space="preserve"> (how to </w:t>
      </w:r>
      <w:r w:rsidR="00EC1D0E">
        <w:t xml:space="preserve">deal with irate Customers) | Synergies </w:t>
      </w:r>
    </w:p>
    <w:p w:rsidR="00EC1D0E" w:rsidRDefault="00EC1D0E" w:rsidP="00E900E8">
      <w:pPr>
        <w:pStyle w:val="ListParagraph"/>
        <w:numPr>
          <w:ilvl w:val="0"/>
          <w:numId w:val="15"/>
        </w:numPr>
      </w:pPr>
      <w:r>
        <w:t xml:space="preserve">Train the trainer | Synergies </w:t>
      </w:r>
    </w:p>
    <w:p w:rsidR="003679F0" w:rsidRPr="00F34180" w:rsidRDefault="003679F0" w:rsidP="00E900E8">
      <w:pPr>
        <w:pStyle w:val="ListParagraph"/>
        <w:numPr>
          <w:ilvl w:val="0"/>
          <w:numId w:val="15"/>
        </w:numPr>
      </w:pPr>
      <w:r>
        <w:t xml:space="preserve">Public Relations | </w:t>
      </w:r>
      <w:proofErr w:type="spellStart"/>
      <w:r>
        <w:t>Infotep</w:t>
      </w:r>
      <w:proofErr w:type="spellEnd"/>
      <w:r>
        <w:t xml:space="preserve"> </w:t>
      </w:r>
    </w:p>
    <w:p w:rsidR="00B56D10" w:rsidRPr="00F34180" w:rsidRDefault="00B56D10"/>
    <w:p w:rsidR="00BE2E6C" w:rsidRDefault="007A779E" w:rsidP="008E35CD">
      <w:pPr>
        <w:pStyle w:val="Heading1"/>
        <w:rPr>
          <w:bCs/>
        </w:rPr>
      </w:pPr>
      <w:r w:rsidRPr="007A779E">
        <w:rPr>
          <w:bCs/>
        </w:rPr>
        <w:t xml:space="preserve">Personal references </w:t>
      </w:r>
    </w:p>
    <w:p w:rsidR="000D4511" w:rsidRDefault="000D4511" w:rsidP="000D4511">
      <w:pPr>
        <w:pStyle w:val="ListParagraph"/>
        <w:numPr>
          <w:ilvl w:val="0"/>
          <w:numId w:val="16"/>
        </w:numPr>
      </w:pPr>
      <w:r>
        <w:t>MONICA CRUZ |(809) 878-8154</w:t>
      </w:r>
    </w:p>
    <w:p w:rsidR="000D4511" w:rsidRDefault="00157AA4" w:rsidP="000D4511">
      <w:pPr>
        <w:pStyle w:val="ListParagraph"/>
        <w:numPr>
          <w:ilvl w:val="0"/>
          <w:numId w:val="16"/>
        </w:numPr>
      </w:pPr>
      <w:r>
        <w:t>RAFAEL DIAZ</w:t>
      </w:r>
      <w:r w:rsidR="00AD118C">
        <w:t xml:space="preserve"> </w:t>
      </w:r>
      <w:r>
        <w:t xml:space="preserve"> |</w:t>
      </w:r>
      <w:r w:rsidR="00AD118C" w:rsidRPr="00AD118C">
        <w:t>(829) 965-3329</w:t>
      </w:r>
    </w:p>
    <w:p w:rsidR="001F1403" w:rsidRPr="000D4511" w:rsidRDefault="001F1403" w:rsidP="001F1403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CARMEN CRUZ|</w:t>
      </w:r>
      <w:r w:rsidR="0043115D">
        <w:t>(809) 575-5232</w:t>
      </w:r>
    </w:p>
    <w:sectPr w:rsidR="001F1403" w:rsidRPr="000D4511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D60" w:rsidRDefault="00635D60">
      <w:r>
        <w:separator/>
      </w:r>
    </w:p>
  </w:endnote>
  <w:endnote w:type="continuationSeparator" w:id="0">
    <w:p w:rsidR="00635D60" w:rsidRDefault="0063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E6C" w:rsidRDefault="006415C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D60" w:rsidRDefault="00635D60">
      <w:r>
        <w:separator/>
      </w:r>
    </w:p>
  </w:footnote>
  <w:footnote w:type="continuationSeparator" w:id="0">
    <w:p w:rsidR="00635D60" w:rsidRDefault="00635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E6C" w:rsidRDefault="006415C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A31CD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E6C" w:rsidRDefault="006415C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2E6C" w:rsidRDefault="00BE2E6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E2E6C" w:rsidRDefault="00BE2E6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C1DB1"/>
    <w:multiLevelType w:val="hybridMultilevel"/>
    <w:tmpl w:val="A6E8B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D33DC"/>
    <w:multiLevelType w:val="hybridMultilevel"/>
    <w:tmpl w:val="928C9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1669"/>
    <w:multiLevelType w:val="hybridMultilevel"/>
    <w:tmpl w:val="E0AA9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60"/>
    <w:rsid w:val="000C3E1A"/>
    <w:rsid w:val="000D4511"/>
    <w:rsid w:val="00131EC9"/>
    <w:rsid w:val="00157AA4"/>
    <w:rsid w:val="00183691"/>
    <w:rsid w:val="001F1403"/>
    <w:rsid w:val="002A600F"/>
    <w:rsid w:val="003679F0"/>
    <w:rsid w:val="0043115D"/>
    <w:rsid w:val="004D6A36"/>
    <w:rsid w:val="004E13AC"/>
    <w:rsid w:val="00561F17"/>
    <w:rsid w:val="005A346F"/>
    <w:rsid w:val="00635D60"/>
    <w:rsid w:val="006415C2"/>
    <w:rsid w:val="006B5416"/>
    <w:rsid w:val="007A779E"/>
    <w:rsid w:val="00802713"/>
    <w:rsid w:val="008046DC"/>
    <w:rsid w:val="008423DB"/>
    <w:rsid w:val="00851134"/>
    <w:rsid w:val="008E35CD"/>
    <w:rsid w:val="00943BA9"/>
    <w:rsid w:val="00986C96"/>
    <w:rsid w:val="009B171C"/>
    <w:rsid w:val="00A92EF9"/>
    <w:rsid w:val="00AD118C"/>
    <w:rsid w:val="00B366BE"/>
    <w:rsid w:val="00B56D10"/>
    <w:rsid w:val="00BE2E6C"/>
    <w:rsid w:val="00D764B5"/>
    <w:rsid w:val="00DF01A6"/>
    <w:rsid w:val="00DF24B1"/>
    <w:rsid w:val="00E33992"/>
    <w:rsid w:val="00E7593E"/>
    <w:rsid w:val="00E900E8"/>
    <w:rsid w:val="00EC1D0E"/>
    <w:rsid w:val="00F17F8C"/>
    <w:rsid w:val="00F23FC1"/>
    <w:rsid w:val="00F34180"/>
    <w:rsid w:val="00FE1E4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6EDD"/>
  <w15:chartTrackingRefBased/>
  <w15:docId w15:val="{0B088953-764D-3046-9C8B-7C8060E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8F12CB-BFA0-9A48-9E70-A4FC49BE68E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49CC323FCB024B9918AD6C755AF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9FA6-D9F2-3841-A73F-9188957A90A0}"/>
      </w:docPartPr>
      <w:docPartBody>
        <w:p w:rsidR="00000000" w:rsidRDefault="00000000">
          <w:pPr>
            <w:pStyle w:val="8449CC323FCB024B9918AD6C755AF9BC"/>
          </w:pPr>
          <w:r>
            <w:t>Objective</w:t>
          </w:r>
        </w:p>
      </w:docPartBody>
    </w:docPart>
    <w:docPart>
      <w:docPartPr>
        <w:name w:val="79C416C577226442A9EE59893E34C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791C-E318-D141-9D26-9DA07ACB07F8}"/>
      </w:docPartPr>
      <w:docPartBody>
        <w:p w:rsidR="00000000" w:rsidRDefault="00000000">
          <w:pPr>
            <w:pStyle w:val="79C416C577226442A9EE59893E34C8BD"/>
          </w:pPr>
          <w:r>
            <w:t>Experience</w:t>
          </w:r>
        </w:p>
      </w:docPartBody>
    </w:docPart>
    <w:docPart>
      <w:docPartPr>
        <w:name w:val="CA241535D4F1614D97A01AF1576D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550B7-B407-4642-8B71-1D4A6C04103B}"/>
      </w:docPartPr>
      <w:docPartBody>
        <w:p w:rsidR="00000000" w:rsidRDefault="00000000">
          <w:pPr>
            <w:pStyle w:val="CA241535D4F1614D97A01AF1576D467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99A6ED8156142877376EAF71F0717">
    <w:name w:val="69E99A6ED8156142877376EAF71F0717"/>
  </w:style>
  <w:style w:type="paragraph" w:customStyle="1" w:styleId="143FFA7BA19FEA4DBD1B6CA06C0C8861">
    <w:name w:val="143FFA7BA19FEA4DBD1B6CA06C0C8861"/>
  </w:style>
  <w:style w:type="paragraph" w:customStyle="1" w:styleId="8449CC323FCB024B9918AD6C755AF9BC">
    <w:name w:val="8449CC323FCB024B9918AD6C755AF9BC"/>
  </w:style>
  <w:style w:type="paragraph" w:customStyle="1" w:styleId="0C9475B85207BB40A618A5EB8F2A9A00">
    <w:name w:val="0C9475B85207BB40A618A5EB8F2A9A00"/>
  </w:style>
  <w:style w:type="paragraph" w:customStyle="1" w:styleId="79C416C577226442A9EE59893E34C8BD">
    <w:name w:val="79C416C577226442A9EE59893E34C8BD"/>
  </w:style>
  <w:style w:type="paragraph" w:customStyle="1" w:styleId="C1CA54FE0FD12C4581176324F5F29630">
    <w:name w:val="C1CA54FE0FD12C4581176324F5F29630"/>
  </w:style>
  <w:style w:type="paragraph" w:customStyle="1" w:styleId="8DC1DC2A3AD31C41A46591F64119381A">
    <w:name w:val="8DC1DC2A3AD31C41A46591F64119381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5252FFF9D11BA47996EAD8CF3B361D5">
    <w:name w:val="65252FFF9D11BA47996EAD8CF3B361D5"/>
  </w:style>
  <w:style w:type="paragraph" w:customStyle="1" w:styleId="CA241535D4F1614D97A01AF1576D467F">
    <w:name w:val="CA241535D4F1614D97A01AF1576D467F"/>
  </w:style>
  <w:style w:type="paragraph" w:customStyle="1" w:styleId="84DB73EB6F08434F8A06700D52E900DC">
    <w:name w:val="84DB73EB6F08434F8A06700D52E900DC"/>
  </w:style>
  <w:style w:type="paragraph" w:customStyle="1" w:styleId="3068FB44FBDC624496C7752B3E00F8DD">
    <w:name w:val="3068FB44FBDC624496C7752B3E00F8DD"/>
  </w:style>
  <w:style w:type="paragraph" w:customStyle="1" w:styleId="8A2644CD55D24D42ABC86EE1B6B6CC87">
    <w:name w:val="8A2644CD55D24D42ABC86EE1B6B6C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02AE2-D61C-2148-858A-297F0C708B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{FF8F12CB-BFA0-9A48-9E70-A4FC49BE68E7}tf50002018.dotx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marleny Diaz</dc:creator>
  <cp:keywords/>
  <dc:description/>
  <cp:lastModifiedBy>marleny Diaz</cp:lastModifiedBy>
  <cp:revision>2</cp:revision>
  <dcterms:created xsi:type="dcterms:W3CDTF">2020-01-06T18:19:00Z</dcterms:created>
  <dcterms:modified xsi:type="dcterms:W3CDTF">2020-01-06T18:19:00Z</dcterms:modified>
</cp:coreProperties>
</file>
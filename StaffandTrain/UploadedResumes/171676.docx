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0990" w14:textId="2152F21C" w:rsidR="00FF4CFE" w:rsidRDefault="006C6AD9">
      <w:pPr>
        <w:tabs>
          <w:tab w:val="left" w:pos="2266"/>
        </w:tabs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74BFD5C" wp14:editId="26F5087A">
                <wp:extent cx="6064885" cy="433070"/>
                <wp:effectExtent l="12700" t="12700" r="31115" b="1143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4885" cy="433070"/>
                          <a:chOff x="816" y="667"/>
                          <a:chExt cx="10607" cy="682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213F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4380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83BBC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6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7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4380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4380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4380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3BBC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461000" id="Group 2" o:spid="_x0000_s1026" style="width:477.55pt;height:34.1pt;mso-position-horizontal-relative:char;mso-position-vertical-relative:line" coordorigin="816,667" coordsize="10607,6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817;top:667;width:1060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" strokecolor="#213f42" strokeweight="3pt"/>
                <v:shape id="AutoShape 4" o:spid="_x0000_s1028" type="#_x0000_t32" style="position:absolute;left:816;top:732;width:106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" strokecolor="#438086" strokeweight="3pt"/>
                <v:shape id="AutoShape 5" o:spid="_x0000_s1029" type="#_x0000_t32" style="position:absolute;left:10229;top:831;width:1184;height: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" strokecolor="#83bbc1" strokeweight="6pt"/>
                <v:group id="Group 6" o:spid="_x0000_s1030" style="position:absolute;left:7651;top:958;width:3762;height:391" coordorigin="8067,1027" coordsize="3672,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AutoShape 7" o:spid="_x0000_s1031" type="#_x0000_t32" style="position:absolute;left:8072;top:1027;width: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" strokecolor="#438086" strokeweight="4.5pt"/>
                  <v:shape id="AutoShape 8" o:spid="_x0000_s1032" type="#_x0000_t32" style="position:absolute;left:8074;top:1259;width:27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" strokecolor="#438086" strokeweight="3pt"/>
                  <v:shape id="AutoShape 9" o:spid="_x0000_s1033" type="#_x0000_t32" style="position:absolute;left:8067;top:1356;width:27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" strokecolor="#438086" strokeweight="1.5pt"/>
                  <v:shape id="AutoShape 10" o:spid="_x0000_s1034" type="#_x0000_t32" style="position:absolute;left:8072;top:1159;width:27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" strokecolor="#83bbc1" strokeweight=".5pt"/>
                  <v:shape id="AutoShape 11" o:spid="_x0000_s1035" type="#_x0000_t32" style="position:absolute;left:8072;top:1193;width: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" strokecolor="#83bbc1"/>
                  <v:shape id="AutoShape 12" o:spid="_x0000_s1036" type="#_x0000_t32" style="position:absolute;left:8073;top:1418;width: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" strokecolor="#83bbc1"/>
                  <v:shape id="AutoShape 13" o:spid="_x0000_s1037" type="#_x0000_t32" style="position:absolute;left:8067;top:1089;width:36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" strokecolor="#83bbc1" strokeweight="1pt"/>
                </v:group>
                <w10:anchorlock/>
              </v:group>
            </w:pict>
          </mc:Fallback>
        </mc:AlternateContent>
      </w:r>
    </w:p>
    <w:p w14:paraId="43C4988D" w14:textId="77777777" w:rsidR="00FF4CFE" w:rsidRDefault="00FF4CFE"/>
    <w:tbl>
      <w:tblPr>
        <w:tblW w:w="3790" w:type="pct"/>
        <w:jc w:val="center"/>
        <w:tblLook w:val="01E0" w:firstRow="1" w:lastRow="1" w:firstColumn="1" w:lastColumn="1" w:noHBand="0" w:noVBand="0"/>
      </w:tblPr>
      <w:tblGrid>
        <w:gridCol w:w="2110"/>
        <w:gridCol w:w="2940"/>
        <w:gridCol w:w="2256"/>
      </w:tblGrid>
      <w:tr w:rsidR="00FF4CFE" w:rsidRPr="006D3773" w14:paraId="5B70F228" w14:textId="77777777" w:rsidTr="00462AE3">
        <w:trPr>
          <w:trHeight w:val="2244"/>
          <w:jc w:val="center"/>
        </w:trPr>
        <w:tc>
          <w:tcPr>
            <w:tcW w:w="6326" w:type="dxa"/>
            <w:gridSpan w:val="2"/>
          </w:tcPr>
          <w:p w14:paraId="681D3EC0" w14:textId="77777777" w:rsidR="00FF4CFE" w:rsidRPr="006D3773" w:rsidRDefault="00FF4CFE" w:rsidP="00241085">
            <w:pPr>
              <w:spacing w:after="0" w:line="240" w:lineRule="auto"/>
              <w:rPr>
                <w:rFonts w:ascii="Trebuchet MS" w:hAnsi="Trebuchet MS"/>
                <w:b/>
                <w:bCs/>
                <w:color w:val="213F43"/>
                <w:sz w:val="28"/>
                <w:szCs w:val="28"/>
              </w:rPr>
            </w:pPr>
            <w:r w:rsidRPr="006D3773">
              <w:rPr>
                <w:rFonts w:ascii="Trebuchet MS" w:hAnsi="Trebuchet MS"/>
                <w:b/>
                <w:bCs/>
                <w:color w:val="213F43"/>
                <w:sz w:val="28"/>
                <w:szCs w:val="28"/>
                <w:lang w:val="es-ES_tradnl"/>
              </w:rPr>
              <w:t>Lesly Disla Correa</w:t>
            </w:r>
          </w:p>
          <w:p w14:paraId="5D1A9216" w14:textId="77777777" w:rsidR="00034C34" w:rsidRDefault="008B0D7F" w:rsidP="00241085">
            <w:pPr>
              <w:spacing w:after="0" w:line="240" w:lineRule="auto"/>
              <w:rPr>
                <w:lang w:val="es-ES_tradnl"/>
              </w:rPr>
            </w:pPr>
            <w:r w:rsidRPr="0089595E">
              <w:rPr>
                <w:lang w:val="es-ES_tradnl"/>
              </w:rPr>
              <w:t xml:space="preserve">C/ </w:t>
            </w:r>
            <w:r w:rsidR="00034C34">
              <w:rPr>
                <w:lang w:val="es-ES_tradnl"/>
              </w:rPr>
              <w:t>Sendero</w:t>
            </w:r>
            <w:r w:rsidRPr="0089595E">
              <w:rPr>
                <w:lang w:val="es-ES_tradnl"/>
              </w:rPr>
              <w:t xml:space="preserve"> #</w:t>
            </w:r>
            <w:r w:rsidR="00034C34">
              <w:rPr>
                <w:lang w:val="es-ES_tradnl"/>
              </w:rPr>
              <w:t>32</w:t>
            </w:r>
            <w:r w:rsidRPr="0089595E">
              <w:rPr>
                <w:lang w:val="es-ES_tradnl"/>
              </w:rPr>
              <w:t xml:space="preserve">, Arpes IV </w:t>
            </w:r>
            <w:r w:rsidRPr="008B0D7F">
              <w:rPr>
                <w:lang w:val="es-DO"/>
              </w:rPr>
              <w:t>Autop</w:t>
            </w:r>
            <w:r w:rsidRPr="0089595E">
              <w:rPr>
                <w:lang w:val="es-ES_tradnl"/>
              </w:rPr>
              <w:t xml:space="preserve">. </w:t>
            </w:r>
            <w:r w:rsidRPr="008B0D7F">
              <w:rPr>
                <w:lang w:val="es-ES_tradnl"/>
              </w:rPr>
              <w:t xml:space="preserve">San Isidro, </w:t>
            </w:r>
          </w:p>
          <w:p w14:paraId="44FD2A4F" w14:textId="4979B4D1" w:rsidR="008B0D7F" w:rsidRDefault="008B0D7F" w:rsidP="00241085">
            <w:pPr>
              <w:spacing w:after="0" w:line="240" w:lineRule="auto"/>
              <w:rPr>
                <w:lang w:val="es-ES_tradnl"/>
              </w:rPr>
            </w:pPr>
            <w:r w:rsidRPr="008B0D7F">
              <w:rPr>
                <w:lang w:val="es-ES_tradnl"/>
              </w:rPr>
              <w:t xml:space="preserve">Sto. </w:t>
            </w:r>
            <w:proofErr w:type="spellStart"/>
            <w:r>
              <w:rPr>
                <w:lang w:val="es-ES_tradnl"/>
              </w:rPr>
              <w:t>Dgo</w:t>
            </w:r>
            <w:proofErr w:type="spellEnd"/>
            <w:r>
              <w:rPr>
                <w:lang w:val="es-ES_tradnl"/>
              </w:rPr>
              <w:t>. Este</w:t>
            </w:r>
          </w:p>
          <w:p w14:paraId="3F4CFB61" w14:textId="5EA350BA" w:rsidR="00FF4CFE" w:rsidRPr="006D3773" w:rsidRDefault="008B0D7F" w:rsidP="00241085">
            <w:pPr>
              <w:spacing w:after="0" w:line="240" w:lineRule="auto"/>
            </w:pPr>
            <w:r>
              <w:t xml:space="preserve">Tel. </w:t>
            </w:r>
            <w:r w:rsidR="00034C34">
              <w:t>809-483-2877</w:t>
            </w:r>
            <w:r>
              <w:t xml:space="preserve"> </w:t>
            </w:r>
            <w:r w:rsidR="00FF4CFE" w:rsidRPr="006D3773">
              <w:t>Cel. 1-</w:t>
            </w:r>
            <w:r w:rsidR="00FE4DD1">
              <w:t>829</w:t>
            </w:r>
            <w:r w:rsidR="00FF4CFE" w:rsidRPr="006D3773">
              <w:t>-</w:t>
            </w:r>
            <w:r w:rsidR="00FE4DD1">
              <w:t>884-8597</w:t>
            </w:r>
          </w:p>
          <w:p w14:paraId="07549A8C" w14:textId="77777777" w:rsidR="00FF4CFE" w:rsidRPr="006D3773" w:rsidRDefault="00CD1341" w:rsidP="00241085">
            <w:pPr>
              <w:spacing w:after="0" w:line="240" w:lineRule="auto"/>
            </w:pPr>
            <w:hyperlink r:id="rId7" w:history="1">
              <w:r w:rsidR="00FF4CFE" w:rsidRPr="006D3773">
                <w:rPr>
                  <w:rStyle w:val="Hyperlink"/>
                </w:rPr>
                <w:t>leslydislac@gmail.com</w:t>
              </w:r>
            </w:hyperlink>
          </w:p>
          <w:p w14:paraId="53B9AC53" w14:textId="77777777" w:rsidR="00FF4CFE" w:rsidRPr="006D3773" w:rsidRDefault="00FF4CFE" w:rsidP="006D3773">
            <w:pPr>
              <w:spacing w:after="0" w:line="240" w:lineRule="auto"/>
            </w:pPr>
          </w:p>
          <w:p w14:paraId="1514C03A" w14:textId="77777777" w:rsidR="00FF4CFE" w:rsidRPr="006D3773" w:rsidRDefault="00FF4CFE" w:rsidP="006D3773">
            <w:pPr>
              <w:spacing w:after="0" w:line="240" w:lineRule="auto"/>
            </w:pPr>
          </w:p>
          <w:p w14:paraId="581F1CE7" w14:textId="77777777" w:rsidR="00FF4CFE" w:rsidRPr="006D3773" w:rsidRDefault="00FF4CFE" w:rsidP="006D3773">
            <w:pPr>
              <w:spacing w:after="0" w:line="240" w:lineRule="auto"/>
            </w:pPr>
          </w:p>
          <w:p w14:paraId="42525DA7" w14:textId="5741EC97" w:rsidR="00FF4CFE" w:rsidRPr="006D3773" w:rsidRDefault="00FF4CFE" w:rsidP="005D2EF8">
            <w:pPr>
              <w:pStyle w:val="Seccin"/>
              <w:framePr w:wrap="around"/>
            </w:pPr>
          </w:p>
        </w:tc>
        <w:tc>
          <w:tcPr>
            <w:tcW w:w="1144" w:type="dxa"/>
            <w:tcBorders>
              <w:left w:val="nil"/>
            </w:tcBorders>
          </w:tcPr>
          <w:p w14:paraId="6CDFA95B" w14:textId="744BEF12" w:rsidR="00FF4CFE" w:rsidRPr="006D3773" w:rsidRDefault="006C6AD9" w:rsidP="00241085">
            <w:pPr>
              <w:spacing w:after="0" w:line="240" w:lineRule="auto"/>
              <w:jc w:val="right"/>
              <w:rPr>
                <w:rFonts w:ascii="Trebuchet MS" w:hAnsi="Trebuchet MS"/>
                <w:color w:val="4F271C"/>
                <w:sz w:val="32"/>
                <w:szCs w:val="32"/>
              </w:rPr>
            </w:pPr>
            <w:r>
              <w:rPr>
                <w:rFonts w:ascii="Trebuchet MS" w:hAnsi="Trebuchet MS"/>
                <w:noProof/>
                <w:color w:val="4F271C"/>
                <w:sz w:val="32"/>
                <w:szCs w:val="32"/>
                <w:lang w:val="en-US"/>
              </w:rPr>
              <w:drawing>
                <wp:inline distT="0" distB="0" distL="0" distR="0" wp14:anchorId="5943691E" wp14:editId="0A72E1C5">
                  <wp:extent cx="1282700" cy="1308100"/>
                  <wp:effectExtent l="0" t="0" r="12700" b="12700"/>
                  <wp:docPr id="2" name="Picture 2" descr="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7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CFE" w:rsidRPr="006D3773" w14:paraId="76F0C816" w14:textId="77777777" w:rsidTr="00462AE3">
        <w:trPr>
          <w:trHeight w:val="818"/>
          <w:jc w:val="center"/>
        </w:trPr>
        <w:tc>
          <w:tcPr>
            <w:tcW w:w="2216" w:type="dxa"/>
            <w:tcBorders>
              <w:top w:val="nil"/>
            </w:tcBorders>
          </w:tcPr>
          <w:p w14:paraId="1706CA2A" w14:textId="77777777" w:rsidR="00FF4CFE" w:rsidRPr="006D3773" w:rsidRDefault="00FF4CFE" w:rsidP="006D3773">
            <w:pPr>
              <w:spacing w:after="0" w:line="240" w:lineRule="auto"/>
            </w:pPr>
          </w:p>
          <w:p w14:paraId="7A867ABB" w14:textId="5BC1F009" w:rsidR="00FF4CFE" w:rsidRPr="006D3773" w:rsidRDefault="00FF4CFE" w:rsidP="00774489">
            <w:pPr>
              <w:pStyle w:val="Seccin"/>
              <w:framePr w:hSpace="0" w:wrap="auto" w:hAnchor="text" w:xAlign="left" w:yAlign="inline"/>
            </w:pPr>
          </w:p>
          <w:p w14:paraId="141F5118" w14:textId="77777777" w:rsidR="00FF4CFE" w:rsidRPr="006D3773" w:rsidRDefault="00FF4CFE" w:rsidP="00774489">
            <w:pPr>
              <w:pStyle w:val="Seccin"/>
              <w:framePr w:hSpace="0" w:wrap="auto" w:hAnchor="text" w:xAlign="left" w:yAlign="inline"/>
            </w:pPr>
            <w:r w:rsidRPr="006D3773">
              <w:t xml:space="preserve">Personal                  </w:t>
            </w:r>
          </w:p>
          <w:p w14:paraId="1076D49F" w14:textId="0527A5E6" w:rsidR="00FF4CFE" w:rsidRPr="00883970" w:rsidRDefault="00883970" w:rsidP="006D3773">
            <w:pPr>
              <w:spacing w:after="0" w:line="240" w:lineRule="auto"/>
              <w:rPr>
                <w:rFonts w:ascii="Trebuchet MS" w:hAnsi="Trebuchet MS"/>
                <w:b/>
                <w:bCs/>
                <w:color w:val="438086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b/>
                <w:bCs/>
                <w:color w:val="438086"/>
                <w:sz w:val="22"/>
                <w:szCs w:val="22"/>
              </w:rPr>
              <w:t>Profile</w:t>
            </w:r>
            <w:proofErr w:type="spellEnd"/>
          </w:p>
          <w:p w14:paraId="39C79581" w14:textId="77777777" w:rsidR="00FF4CFE" w:rsidRPr="006D3773" w:rsidRDefault="00FF4CFE" w:rsidP="006D3773">
            <w:pPr>
              <w:spacing w:after="0" w:line="240" w:lineRule="auto"/>
            </w:pPr>
          </w:p>
          <w:p w14:paraId="38BF431D" w14:textId="77777777" w:rsidR="00FF4CFE" w:rsidRPr="006D3773" w:rsidRDefault="00FF4CFE" w:rsidP="006D3773">
            <w:pPr>
              <w:spacing w:after="0" w:line="240" w:lineRule="auto"/>
            </w:pPr>
          </w:p>
        </w:tc>
        <w:tc>
          <w:tcPr>
            <w:tcW w:w="5254" w:type="dxa"/>
            <w:gridSpan w:val="2"/>
            <w:tcBorders>
              <w:top w:val="nil"/>
            </w:tcBorders>
          </w:tcPr>
          <w:p w14:paraId="1C7E93CB" w14:textId="77777777" w:rsidR="00FF4CFE" w:rsidRPr="00774489" w:rsidRDefault="00FF4CFE" w:rsidP="006D3773">
            <w:pPr>
              <w:spacing w:after="0" w:line="240" w:lineRule="auto"/>
            </w:pPr>
          </w:p>
          <w:p w14:paraId="3EF88792" w14:textId="77777777" w:rsidR="00FF4CFE" w:rsidRPr="00774489" w:rsidRDefault="00FF4CFE" w:rsidP="006D3773">
            <w:pPr>
              <w:spacing w:after="0" w:line="240" w:lineRule="auto"/>
            </w:pPr>
          </w:p>
          <w:p w14:paraId="5F75C80D" w14:textId="343F9DEC" w:rsidR="00FF4CFE" w:rsidRPr="00883970" w:rsidRDefault="00883970" w:rsidP="006D3773">
            <w:pPr>
              <w:spacing w:after="0" w:line="240" w:lineRule="auto"/>
              <w:rPr>
                <w:b/>
              </w:rPr>
            </w:pPr>
            <w:r>
              <w:t xml:space="preserve">Civil </w:t>
            </w:r>
            <w:r w:rsidRPr="00883970">
              <w:t>status</w:t>
            </w:r>
            <w:r w:rsidRPr="00883970">
              <w:rPr>
                <w:b/>
              </w:rPr>
              <w:t xml:space="preserve">            </w:t>
            </w:r>
            <w:r w:rsidR="00AA66A3">
              <w:rPr>
                <w:b/>
              </w:rPr>
              <w:t xml:space="preserve">         </w:t>
            </w:r>
            <w:r w:rsidRPr="00883970">
              <w:rPr>
                <w:b/>
              </w:rPr>
              <w:t>Single</w:t>
            </w:r>
          </w:p>
          <w:p w14:paraId="448876A9" w14:textId="18F39037" w:rsidR="00FF4CFE" w:rsidRPr="00774489" w:rsidRDefault="00FF4CFE" w:rsidP="006D3773">
            <w:pPr>
              <w:spacing w:after="0" w:line="240" w:lineRule="auto"/>
            </w:pPr>
            <w:proofErr w:type="spellStart"/>
            <w:r w:rsidRPr="00774489">
              <w:t>Na</w:t>
            </w:r>
            <w:r w:rsidR="00883970">
              <w:t>tionality</w:t>
            </w:r>
            <w:proofErr w:type="spellEnd"/>
            <w:r w:rsidRPr="00774489">
              <w:t xml:space="preserve">                     </w:t>
            </w:r>
            <w:proofErr w:type="spellStart"/>
            <w:r w:rsidRPr="0089595E">
              <w:rPr>
                <w:b/>
              </w:rPr>
              <w:t>Dominican</w:t>
            </w:r>
            <w:proofErr w:type="spellEnd"/>
          </w:p>
          <w:p w14:paraId="423D065D" w14:textId="678B154F" w:rsidR="00FF4CFE" w:rsidRPr="00774489" w:rsidRDefault="00883970" w:rsidP="006D3773">
            <w:pPr>
              <w:spacing w:after="0" w:line="240" w:lineRule="auto"/>
            </w:pPr>
            <w:r>
              <w:t xml:space="preserve">Cedula                             </w:t>
            </w:r>
            <w:r w:rsidR="00FF4CFE" w:rsidRPr="0089595E">
              <w:rPr>
                <w:b/>
              </w:rPr>
              <w:t>402-2160609-4</w:t>
            </w:r>
          </w:p>
          <w:p w14:paraId="3A29F6E0" w14:textId="77777777" w:rsidR="00FF4CFE" w:rsidRPr="00774489" w:rsidRDefault="00FF4CFE" w:rsidP="006D3773">
            <w:pPr>
              <w:spacing w:after="0" w:line="240" w:lineRule="auto"/>
            </w:pPr>
          </w:p>
        </w:tc>
      </w:tr>
      <w:tr w:rsidR="00FF4CFE" w:rsidRPr="006D3773" w14:paraId="011F55E4" w14:textId="77777777" w:rsidTr="00462AE3">
        <w:trPr>
          <w:jc w:val="center"/>
        </w:trPr>
        <w:tc>
          <w:tcPr>
            <w:tcW w:w="2216" w:type="dxa"/>
          </w:tcPr>
          <w:p w14:paraId="0E38F698" w14:textId="171E48C1" w:rsidR="00FF4CFE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7FD9DD2A" w14:textId="64069848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6C0CDE17" w14:textId="44B113B0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84D202D" w14:textId="21D84500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0DBE500" w14:textId="77777777" w:rsidR="00034C34" w:rsidRPr="006D3773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3A58EFC6" w14:textId="6A4E2443" w:rsidR="00FF4CFE" w:rsidRPr="006D3773" w:rsidRDefault="00883970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  <w:proofErr w:type="spellStart"/>
            <w:r>
              <w:t>Education</w:t>
            </w:r>
            <w:proofErr w:type="spellEnd"/>
            <w:r>
              <w:t xml:space="preserve"> </w:t>
            </w:r>
          </w:p>
          <w:p w14:paraId="00F34E82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111780F6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DBB0588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1ACFFF2C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387D052A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F3BEF5B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95A3A65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57F0159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74635FD6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36090E7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AA3A0A5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256B2A9" w14:textId="77777777" w:rsidR="00FF4CFE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2D93BDD" w14:textId="77777777" w:rsidR="00AA66A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2DA6CBF" w14:textId="77777777" w:rsidR="00AA66A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308A9E99" w14:textId="77777777" w:rsidR="00AA66A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0F32ACC" w14:textId="77777777" w:rsidR="00AA66A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1BBDBE6F" w14:textId="77777777" w:rsidR="00AA66A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93F787F" w14:textId="77777777" w:rsidR="00AA66A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72FE879C" w14:textId="77777777" w:rsidR="00AA66A3" w:rsidRPr="006D377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310B344" w14:textId="49452C43" w:rsidR="00FF4CFE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</w:p>
          <w:p w14:paraId="42BA288C" w14:textId="77777777" w:rsidR="00FF4CFE" w:rsidRPr="006D3773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7AB26277" w14:textId="77777777" w:rsidR="00FF4CFE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87866BE" w14:textId="77777777" w:rsidR="00FF4CFE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E0A5613" w14:textId="77777777" w:rsidR="008B0D7F" w:rsidRDefault="008B0D7F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D94E294" w14:textId="77777777" w:rsidR="008B0D7F" w:rsidRDefault="008B0D7F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33C53324" w14:textId="77777777" w:rsidR="00FF4CFE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2F47AAB8" w14:textId="77777777" w:rsidR="008B0D7F" w:rsidRDefault="008B0D7F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6B6D28FC" w14:textId="77777777" w:rsidR="0089595E" w:rsidRDefault="0089595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5CA4B13" w14:textId="77777777" w:rsidR="0089595E" w:rsidRDefault="0089595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CAEF7BC" w14:textId="77777777" w:rsidR="0089595E" w:rsidRDefault="0089595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6F62CD59" w14:textId="77777777" w:rsidR="00FE4DD1" w:rsidRDefault="00FE4DD1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C5FE996" w14:textId="7DF41F31" w:rsidR="0089595E" w:rsidRDefault="0089595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195D89FF" w14:textId="3483C465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3E12187B" w14:textId="73A637F7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ABE00F5" w14:textId="76378527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4AFC1451" w14:textId="43A437AD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DF8AFEF" w14:textId="47A91AF1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3D7B6592" w14:textId="41F45999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61E07F7" w14:textId="59247036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65F1AD85" w14:textId="039AA25C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E534B22" w14:textId="3C763B88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1ED6A4A1" w14:textId="2B766E42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7970B589" w14:textId="73F1479F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A558C89" w14:textId="0EFD1B4B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1F0CD694" w14:textId="77777777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970DCF0" w14:textId="77777777" w:rsidR="00D349BA" w:rsidRDefault="00D349BA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315FF69" w14:textId="426D076E" w:rsidR="00FF4CFE" w:rsidRPr="006D3773" w:rsidRDefault="00AA66A3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  <w:proofErr w:type="spellStart"/>
            <w:r>
              <w:t>References</w:t>
            </w:r>
            <w:proofErr w:type="spellEnd"/>
          </w:p>
          <w:p w14:paraId="7D95F45F" w14:textId="77777777" w:rsidR="00FF4CFE" w:rsidRDefault="00FF4CFE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5AD59E3A" w14:textId="77777777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EDAE0F0" w14:textId="77777777" w:rsidR="00034C34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  <w:p w14:paraId="0DF44E1E" w14:textId="5023F781" w:rsidR="00034C34" w:rsidRPr="006D3773" w:rsidRDefault="00034C34" w:rsidP="006D3773">
            <w:pPr>
              <w:pStyle w:val="Seccin"/>
              <w:framePr w:hSpace="0" w:wrap="auto" w:hAnchor="text" w:xAlign="left" w:yAlign="inline"/>
              <w:tabs>
                <w:tab w:val="left" w:pos="1830"/>
              </w:tabs>
            </w:pPr>
          </w:p>
        </w:tc>
        <w:tc>
          <w:tcPr>
            <w:tcW w:w="5254" w:type="dxa"/>
            <w:gridSpan w:val="2"/>
          </w:tcPr>
          <w:p w14:paraId="706588BF" w14:textId="77777777" w:rsidR="00FF4CFE" w:rsidRPr="00774489" w:rsidRDefault="00FF4CFE" w:rsidP="006D3773">
            <w:pPr>
              <w:pStyle w:val="ListBullet"/>
              <w:ind w:left="0" w:firstLine="0"/>
              <w:rPr>
                <w:color w:val="auto"/>
              </w:rPr>
            </w:pPr>
          </w:p>
          <w:p w14:paraId="023BFBE8" w14:textId="77777777" w:rsidR="00FF4CFE" w:rsidRPr="00774489" w:rsidRDefault="00FF4CFE" w:rsidP="006D3773">
            <w:pPr>
              <w:pStyle w:val="ListBullet"/>
              <w:ind w:left="0" w:firstLine="0"/>
              <w:rPr>
                <w:color w:val="auto"/>
              </w:rPr>
            </w:pPr>
          </w:p>
          <w:p w14:paraId="523B91C7" w14:textId="77777777" w:rsidR="00FF4CFE" w:rsidRPr="00774489" w:rsidRDefault="00FF4CFE" w:rsidP="006D3773">
            <w:pPr>
              <w:pStyle w:val="ListBullet"/>
              <w:ind w:left="0" w:firstLine="0"/>
              <w:rPr>
                <w:color w:val="auto"/>
              </w:rPr>
            </w:pPr>
          </w:p>
          <w:p w14:paraId="5254565C" w14:textId="00802928" w:rsidR="00FF4CFE" w:rsidRPr="00774489" w:rsidRDefault="00FF4CFE" w:rsidP="00F91F8E">
            <w:pPr>
              <w:pStyle w:val="ListBullet"/>
              <w:numPr>
                <w:ilvl w:val="0"/>
                <w:numId w:val="3"/>
              </w:numPr>
              <w:rPr>
                <w:color w:val="auto"/>
              </w:rPr>
            </w:pPr>
            <w:proofErr w:type="spellStart"/>
            <w:r w:rsidRPr="00774489">
              <w:rPr>
                <w:color w:val="auto"/>
              </w:rPr>
              <w:t>Polit</w:t>
            </w:r>
            <w:r w:rsidR="00316918">
              <w:rPr>
                <w:color w:val="auto"/>
              </w:rPr>
              <w:t>e</w:t>
            </w:r>
            <w:r w:rsidRPr="00774489">
              <w:rPr>
                <w:color w:val="auto"/>
              </w:rPr>
              <w:t>cnico</w:t>
            </w:r>
            <w:proofErr w:type="spellEnd"/>
            <w:r w:rsidRPr="00774489">
              <w:rPr>
                <w:color w:val="auto"/>
              </w:rPr>
              <w:t xml:space="preserve"> Prof. </w:t>
            </w:r>
            <w:proofErr w:type="spellStart"/>
            <w:r w:rsidRPr="00774489">
              <w:rPr>
                <w:color w:val="auto"/>
              </w:rPr>
              <w:t>Sim</w:t>
            </w:r>
            <w:r w:rsidR="00316918">
              <w:rPr>
                <w:color w:val="auto"/>
              </w:rPr>
              <w:t>o</w:t>
            </w:r>
            <w:r w:rsidRPr="00774489">
              <w:rPr>
                <w:color w:val="auto"/>
              </w:rPr>
              <w:t>n</w:t>
            </w:r>
            <w:proofErr w:type="spellEnd"/>
            <w:r w:rsidRPr="00774489">
              <w:rPr>
                <w:color w:val="auto"/>
              </w:rPr>
              <w:t xml:space="preserve"> Orozco</w:t>
            </w:r>
          </w:p>
          <w:p w14:paraId="0881FAD1" w14:textId="191821A8" w:rsidR="00FF4CFE" w:rsidRPr="0089595E" w:rsidRDefault="00883970" w:rsidP="006D3773">
            <w:pPr>
              <w:pStyle w:val="Subseccin"/>
              <w:framePr w:hSpace="0" w:wrap="auto" w:hAnchor="text" w:xAlign="left" w:yAlign="inline"/>
              <w:rPr>
                <w:color w:val="auto"/>
              </w:rPr>
            </w:pPr>
            <w:proofErr w:type="spellStart"/>
            <w:r>
              <w:rPr>
                <w:color w:val="auto"/>
              </w:rPr>
              <w:t>Bachelor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degree</w:t>
            </w:r>
            <w:proofErr w:type="spellEnd"/>
            <w:r>
              <w:rPr>
                <w:color w:val="auto"/>
              </w:rPr>
              <w:t xml:space="preserve"> in Computing </w:t>
            </w:r>
          </w:p>
          <w:p w14:paraId="7D7FCCE8" w14:textId="77777777" w:rsidR="00FF4CFE" w:rsidRPr="00774489" w:rsidRDefault="00FF4CFE" w:rsidP="006D3773">
            <w:pPr>
              <w:pStyle w:val="Subseccin"/>
              <w:framePr w:hSpace="0" w:wrap="auto" w:hAnchor="text" w:xAlign="left" w:yAlign="inline"/>
              <w:rPr>
                <w:b w:val="0"/>
                <w:color w:val="auto"/>
              </w:rPr>
            </w:pPr>
          </w:p>
          <w:p w14:paraId="2AE4EE32" w14:textId="77777777" w:rsidR="00FF4CFE" w:rsidRPr="00774489" w:rsidRDefault="00FF4CFE" w:rsidP="006D3773">
            <w:pPr>
              <w:pStyle w:val="Subseccin"/>
              <w:framePr w:hSpace="0" w:wrap="auto" w:hAnchor="text" w:xAlign="left" w:yAlign="inline"/>
              <w:rPr>
                <w:b w:val="0"/>
                <w:color w:val="auto"/>
              </w:rPr>
            </w:pPr>
          </w:p>
          <w:p w14:paraId="2B92CF34" w14:textId="53794562" w:rsidR="00FF4CFE" w:rsidRPr="00FE4DD1" w:rsidRDefault="00FF4CFE" w:rsidP="00FE4DD1">
            <w:pPr>
              <w:pStyle w:val="ListBullet"/>
              <w:numPr>
                <w:ilvl w:val="0"/>
                <w:numId w:val="3"/>
              </w:numPr>
              <w:rPr>
                <w:color w:val="auto"/>
              </w:rPr>
            </w:pPr>
            <w:r w:rsidRPr="00774489">
              <w:rPr>
                <w:color w:val="auto"/>
              </w:rPr>
              <w:t>APEC (</w:t>
            </w:r>
            <w:proofErr w:type="spellStart"/>
            <w:r w:rsidR="00883970">
              <w:rPr>
                <w:color w:val="auto"/>
              </w:rPr>
              <w:t>Languages</w:t>
            </w:r>
            <w:proofErr w:type="spellEnd"/>
            <w:r w:rsidR="00883970">
              <w:rPr>
                <w:color w:val="auto"/>
              </w:rPr>
              <w:t xml:space="preserve"> – English </w:t>
            </w:r>
            <w:r w:rsidRPr="00774489">
              <w:rPr>
                <w:color w:val="auto"/>
              </w:rPr>
              <w:t xml:space="preserve"> )</w:t>
            </w:r>
          </w:p>
          <w:p w14:paraId="3A23CBF7" w14:textId="77777777" w:rsidR="00FF4CFE" w:rsidRPr="00774489" w:rsidRDefault="00FF4CFE" w:rsidP="006D3773">
            <w:pPr>
              <w:pStyle w:val="ListBullet"/>
              <w:rPr>
                <w:color w:val="auto"/>
              </w:rPr>
            </w:pPr>
          </w:p>
          <w:p w14:paraId="0A54A6EA" w14:textId="77777777" w:rsidR="00FF4CFE" w:rsidRPr="00774489" w:rsidRDefault="00FF4CFE" w:rsidP="006D3773">
            <w:pPr>
              <w:pStyle w:val="ListBullet"/>
              <w:rPr>
                <w:color w:val="auto"/>
              </w:rPr>
            </w:pPr>
          </w:p>
          <w:p w14:paraId="6C940CDD" w14:textId="77777777" w:rsidR="00FF4CFE" w:rsidRPr="00774489" w:rsidRDefault="00FF4CFE" w:rsidP="00F91F8E">
            <w:pPr>
              <w:pStyle w:val="ListBullet"/>
              <w:numPr>
                <w:ilvl w:val="0"/>
                <w:numId w:val="3"/>
              </w:numPr>
              <w:rPr>
                <w:color w:val="auto"/>
              </w:rPr>
            </w:pPr>
            <w:r w:rsidRPr="00774489">
              <w:rPr>
                <w:color w:val="auto"/>
              </w:rPr>
              <w:t>INFOTEP</w:t>
            </w:r>
          </w:p>
          <w:p w14:paraId="06BE5A6C" w14:textId="395DA250" w:rsidR="00FF4CFE" w:rsidRDefault="00883970" w:rsidP="006D3773">
            <w:pPr>
              <w:pStyle w:val="ListBullet"/>
              <w:rPr>
                <w:b/>
                <w:color w:val="auto"/>
              </w:rPr>
            </w:pPr>
            <w:r>
              <w:rPr>
                <w:b/>
                <w:color w:val="auto"/>
              </w:rPr>
              <w:t>Office 2007</w:t>
            </w:r>
          </w:p>
          <w:p w14:paraId="4F9F9682" w14:textId="77777777" w:rsidR="00FE4DD1" w:rsidRDefault="00FE4DD1" w:rsidP="006D3773">
            <w:pPr>
              <w:pStyle w:val="ListBullet"/>
              <w:rPr>
                <w:b/>
                <w:color w:val="auto"/>
              </w:rPr>
            </w:pPr>
          </w:p>
          <w:p w14:paraId="385DD8B0" w14:textId="49276B81" w:rsidR="00FE4DD1" w:rsidRDefault="00FE4DD1" w:rsidP="00FE4DD1">
            <w:pPr>
              <w:pStyle w:val="ListBullet"/>
              <w:numPr>
                <w:ilvl w:val="0"/>
                <w:numId w:val="3"/>
              </w:numPr>
              <w:rPr>
                <w:b/>
                <w:color w:val="auto"/>
              </w:rPr>
            </w:pPr>
            <w:r w:rsidRPr="00FE4DD1">
              <w:rPr>
                <w:color w:val="auto"/>
              </w:rPr>
              <w:t>U</w:t>
            </w:r>
            <w:r w:rsidR="00034C34">
              <w:rPr>
                <w:color w:val="auto"/>
              </w:rPr>
              <w:t>APA</w:t>
            </w:r>
            <w:r w:rsidRPr="00FE4DD1">
              <w:rPr>
                <w:color w:val="auto"/>
              </w:rPr>
              <w:t xml:space="preserve"> </w:t>
            </w:r>
            <w:r w:rsidR="00034C34">
              <w:rPr>
                <w:color w:val="auto"/>
              </w:rPr>
              <w:t>3</w:t>
            </w:r>
            <w:r w:rsidR="00883970">
              <w:rPr>
                <w:color w:val="auto"/>
              </w:rPr>
              <w:t xml:space="preserve">th </w:t>
            </w:r>
            <w:proofErr w:type="spellStart"/>
            <w:r w:rsidR="00034C34">
              <w:rPr>
                <w:color w:val="auto"/>
              </w:rPr>
              <w:t>quarter</w:t>
            </w:r>
            <w:proofErr w:type="spellEnd"/>
            <w:r w:rsidR="00034C34">
              <w:rPr>
                <w:color w:val="auto"/>
              </w:rPr>
              <w:t xml:space="preserve"> </w:t>
            </w:r>
          </w:p>
          <w:p w14:paraId="034E9B27" w14:textId="294C2F46" w:rsidR="00FE4DD1" w:rsidRDefault="00034C34" w:rsidP="006D3773">
            <w:pPr>
              <w:pStyle w:val="ListBullet"/>
              <w:rPr>
                <w:b/>
                <w:color w:val="auto"/>
              </w:rPr>
            </w:pPr>
            <w:proofErr w:type="spellStart"/>
            <w:r>
              <w:rPr>
                <w:b/>
                <w:color w:val="auto"/>
              </w:rPr>
              <w:t>Bussiness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Managment</w:t>
            </w:r>
            <w:proofErr w:type="spellEnd"/>
          </w:p>
          <w:p w14:paraId="79A2D805" w14:textId="77777777" w:rsidR="00FE4DD1" w:rsidRPr="0089595E" w:rsidRDefault="00FE4DD1" w:rsidP="006D3773">
            <w:pPr>
              <w:pStyle w:val="ListBullet"/>
              <w:rPr>
                <w:b/>
                <w:color w:val="auto"/>
              </w:rPr>
            </w:pPr>
          </w:p>
          <w:p w14:paraId="77462224" w14:textId="77777777" w:rsidR="00FF4CFE" w:rsidRPr="00774489" w:rsidRDefault="00FF4CFE" w:rsidP="006D3773">
            <w:pPr>
              <w:pStyle w:val="ListBullet"/>
              <w:rPr>
                <w:color w:val="auto"/>
              </w:rPr>
            </w:pPr>
          </w:p>
          <w:p w14:paraId="5898A641" w14:textId="77777777" w:rsidR="00FF4CFE" w:rsidRPr="00774489" w:rsidRDefault="00FF4CFE" w:rsidP="006D3773">
            <w:pPr>
              <w:pStyle w:val="ListBullet"/>
              <w:rPr>
                <w:color w:val="auto"/>
              </w:rPr>
            </w:pPr>
          </w:p>
          <w:p w14:paraId="732EEA18" w14:textId="77777777" w:rsidR="00FF4CFE" w:rsidRPr="00774489" w:rsidRDefault="00FF4CFE" w:rsidP="008B0D7F">
            <w:pPr>
              <w:pStyle w:val="ListBullet"/>
              <w:ind w:left="0" w:firstLine="0"/>
              <w:rPr>
                <w:color w:val="auto"/>
              </w:rPr>
            </w:pPr>
          </w:p>
          <w:p w14:paraId="69D79CCB" w14:textId="77777777" w:rsidR="00FF4CFE" w:rsidRDefault="00FF4CFE" w:rsidP="006D3773">
            <w:pPr>
              <w:pStyle w:val="ListBullet"/>
              <w:rPr>
                <w:color w:val="auto"/>
              </w:rPr>
            </w:pPr>
          </w:p>
          <w:p w14:paraId="0FA6FE2D" w14:textId="77777777" w:rsidR="0089595E" w:rsidRDefault="0089595E" w:rsidP="0089595E">
            <w:pPr>
              <w:pStyle w:val="ListBullet"/>
              <w:ind w:firstLine="0"/>
              <w:rPr>
                <w:color w:val="auto"/>
              </w:rPr>
            </w:pPr>
          </w:p>
          <w:p w14:paraId="7DBFF262" w14:textId="77777777" w:rsidR="00AA66A3" w:rsidRDefault="00AA66A3" w:rsidP="0089595E">
            <w:pPr>
              <w:pStyle w:val="ListBullet"/>
              <w:ind w:firstLine="0"/>
              <w:rPr>
                <w:color w:val="auto"/>
              </w:rPr>
            </w:pPr>
          </w:p>
          <w:p w14:paraId="47C296F5" w14:textId="77777777" w:rsidR="00AA66A3" w:rsidRDefault="00AA66A3" w:rsidP="0089595E">
            <w:pPr>
              <w:pStyle w:val="ListBullet"/>
              <w:ind w:firstLine="0"/>
              <w:rPr>
                <w:color w:val="auto"/>
              </w:rPr>
            </w:pPr>
          </w:p>
          <w:p w14:paraId="1471C371" w14:textId="282B6AAD" w:rsidR="0089595E" w:rsidRPr="00774489" w:rsidRDefault="00AA66A3" w:rsidP="003B66A9">
            <w:pPr>
              <w:pStyle w:val="ListBullet"/>
              <w:rPr>
                <w:color w:val="auto"/>
              </w:rPr>
            </w:pPr>
            <w:r>
              <w:rPr>
                <w:color w:val="auto"/>
              </w:rPr>
              <w:t>June</w:t>
            </w:r>
            <w:r w:rsidR="00937A38">
              <w:rPr>
                <w:color w:val="auto"/>
              </w:rPr>
              <w:t xml:space="preserve"> </w:t>
            </w:r>
            <w:r>
              <w:rPr>
                <w:color w:val="auto"/>
              </w:rPr>
              <w:t>- Sept</w:t>
            </w:r>
            <w:r w:rsidR="00F87C0D">
              <w:rPr>
                <w:color w:val="auto"/>
              </w:rPr>
              <w:t xml:space="preserve"> 2oo</w:t>
            </w:r>
            <w:r w:rsidR="003B66A9">
              <w:rPr>
                <w:color w:val="auto"/>
              </w:rPr>
              <w:t xml:space="preserve">9 - </w:t>
            </w:r>
            <w:r>
              <w:rPr>
                <w:color w:val="auto"/>
              </w:rPr>
              <w:t>Tele-Marketing</w:t>
            </w:r>
          </w:p>
          <w:p w14:paraId="6B637747" w14:textId="75CC61E6" w:rsidR="0089595E" w:rsidRDefault="0089595E" w:rsidP="0089595E">
            <w:pPr>
              <w:pStyle w:val="ListBullet"/>
              <w:ind w:left="0" w:firstLine="0"/>
              <w:rPr>
                <w:color w:val="auto"/>
              </w:rPr>
            </w:pPr>
            <w:r w:rsidRPr="0089595E">
              <w:rPr>
                <w:b/>
                <w:color w:val="auto"/>
              </w:rPr>
              <w:t xml:space="preserve">Radio </w:t>
            </w:r>
            <w:proofErr w:type="spellStart"/>
            <w:r w:rsidRPr="0089595E">
              <w:rPr>
                <w:b/>
                <w:color w:val="auto"/>
              </w:rPr>
              <w:t>Truck</w:t>
            </w:r>
            <w:proofErr w:type="spellEnd"/>
            <w:r w:rsidRPr="00774489">
              <w:rPr>
                <w:color w:val="auto"/>
              </w:rPr>
              <w:t xml:space="preserve"> (</w:t>
            </w:r>
            <w:proofErr w:type="spellStart"/>
            <w:r w:rsidR="00316918">
              <w:rPr>
                <w:color w:val="auto"/>
              </w:rPr>
              <w:t>Verizon</w:t>
            </w:r>
            <w:proofErr w:type="spellEnd"/>
            <w:r w:rsidRPr="00774489">
              <w:rPr>
                <w:color w:val="auto"/>
              </w:rPr>
              <w:t>)</w:t>
            </w:r>
            <w:r w:rsidR="00937A38">
              <w:rPr>
                <w:color w:val="auto"/>
              </w:rPr>
              <w:t xml:space="preserve"> </w:t>
            </w:r>
          </w:p>
          <w:p w14:paraId="61E3C598" w14:textId="77777777" w:rsidR="00FF4CFE" w:rsidRPr="00774489" w:rsidRDefault="00FF4CFE" w:rsidP="006D3773">
            <w:pPr>
              <w:pStyle w:val="ListBullet"/>
              <w:rPr>
                <w:color w:val="auto"/>
              </w:rPr>
            </w:pPr>
          </w:p>
          <w:p w14:paraId="7A203A26" w14:textId="45E9A560" w:rsidR="008B0D7F" w:rsidRDefault="00AA66A3" w:rsidP="003B66A9">
            <w:pPr>
              <w:pStyle w:val="ListBullet"/>
              <w:ind w:left="25" w:hanging="25"/>
              <w:rPr>
                <w:color w:val="auto"/>
              </w:rPr>
            </w:pPr>
            <w:r>
              <w:rPr>
                <w:color w:val="auto"/>
              </w:rPr>
              <w:t xml:space="preserve">Nov 2010 - </w:t>
            </w:r>
            <w:r w:rsidR="00316918">
              <w:rPr>
                <w:color w:val="auto"/>
              </w:rPr>
              <w:t>Jun</w:t>
            </w:r>
            <w:r w:rsidR="003B66A9">
              <w:rPr>
                <w:color w:val="auto"/>
              </w:rPr>
              <w:t xml:space="preserve"> 2011 </w:t>
            </w:r>
            <w:r>
              <w:rPr>
                <w:color w:val="auto"/>
              </w:rPr>
              <w:t xml:space="preserve">–Project </w:t>
            </w:r>
            <w:proofErr w:type="spellStart"/>
            <w:r>
              <w:rPr>
                <w:color w:val="auto"/>
              </w:rPr>
              <w:t>assistant</w:t>
            </w:r>
            <w:proofErr w:type="spellEnd"/>
            <w:r w:rsidR="008B0D7F">
              <w:rPr>
                <w:color w:val="auto"/>
              </w:rPr>
              <w:t xml:space="preserve">. </w:t>
            </w:r>
            <w:r w:rsidR="008B0D7F" w:rsidRPr="0089595E">
              <w:rPr>
                <w:b/>
                <w:color w:val="auto"/>
              </w:rPr>
              <w:t xml:space="preserve">DESAGRO </w:t>
            </w:r>
          </w:p>
          <w:p w14:paraId="4163AD27" w14:textId="77777777" w:rsidR="0089595E" w:rsidRDefault="0089595E" w:rsidP="00774489">
            <w:pPr>
              <w:pStyle w:val="ListBullet"/>
              <w:ind w:left="0" w:firstLine="0"/>
              <w:rPr>
                <w:color w:val="auto"/>
              </w:rPr>
            </w:pPr>
          </w:p>
          <w:p w14:paraId="27F699FF" w14:textId="3199FF4D" w:rsidR="0089595E" w:rsidRDefault="00AA66A3" w:rsidP="003B66A9">
            <w:pPr>
              <w:pStyle w:val="ListBulle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May 2011 – Aug </w:t>
            </w:r>
            <w:r w:rsidR="003B66A9">
              <w:rPr>
                <w:color w:val="auto"/>
                <w:lang w:val="en-US"/>
              </w:rPr>
              <w:t xml:space="preserve">2011 - </w:t>
            </w:r>
            <w:r w:rsidR="0089595E" w:rsidRPr="0089595E">
              <w:rPr>
                <w:color w:val="auto"/>
                <w:lang w:val="en-US"/>
              </w:rPr>
              <w:t>Support Profe</w:t>
            </w:r>
            <w:r w:rsidR="0089595E">
              <w:rPr>
                <w:color w:val="auto"/>
                <w:lang w:val="en-US"/>
              </w:rPr>
              <w:t>ssional</w:t>
            </w:r>
          </w:p>
          <w:p w14:paraId="3A7E8389" w14:textId="77777777" w:rsidR="0089595E" w:rsidRDefault="0089595E" w:rsidP="0089595E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 </w:t>
            </w:r>
            <w:r w:rsidRPr="0089595E">
              <w:rPr>
                <w:b/>
                <w:color w:val="auto"/>
                <w:lang w:val="en-US"/>
              </w:rPr>
              <w:t>Stream Global Services.</w:t>
            </w:r>
          </w:p>
          <w:p w14:paraId="2288E594" w14:textId="77777777" w:rsidR="00FE4DD1" w:rsidRDefault="00FE4DD1" w:rsidP="0089595E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53E53BD9" w14:textId="1A9A6ED1" w:rsidR="003B66A9" w:rsidRDefault="00AA66A3" w:rsidP="003B66A9">
            <w:pPr>
              <w:pStyle w:val="ListBulle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Sept 2011 – Oct</w:t>
            </w:r>
            <w:r w:rsidR="003B66A9">
              <w:rPr>
                <w:color w:val="auto"/>
                <w:lang w:val="en-US"/>
              </w:rPr>
              <w:t xml:space="preserve"> 2014 –</w:t>
            </w:r>
          </w:p>
          <w:p w14:paraId="78DC2B30" w14:textId="4D52918A" w:rsidR="00FE4DD1" w:rsidRPr="00FE4DD1" w:rsidRDefault="00AA66A3" w:rsidP="003B66A9">
            <w:pPr>
              <w:pStyle w:val="ListBulle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Customer </w:t>
            </w:r>
            <w:r w:rsidR="00D349BA">
              <w:rPr>
                <w:color w:val="auto"/>
                <w:lang w:val="en-US"/>
              </w:rPr>
              <w:t>S</w:t>
            </w:r>
            <w:r>
              <w:rPr>
                <w:color w:val="auto"/>
                <w:lang w:val="en-US"/>
              </w:rPr>
              <w:t>ervice and Support Agent.</w:t>
            </w:r>
          </w:p>
          <w:p w14:paraId="3171DB22" w14:textId="4585B75C" w:rsidR="00FE4DD1" w:rsidRDefault="00FE4DD1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  <w:r w:rsidRPr="00FE4DD1">
              <w:rPr>
                <w:b/>
                <w:color w:val="auto"/>
                <w:lang w:val="en-US"/>
              </w:rPr>
              <w:t>Xerox Company</w:t>
            </w:r>
            <w:r>
              <w:rPr>
                <w:b/>
                <w:color w:val="auto"/>
                <w:lang w:val="en-US"/>
              </w:rPr>
              <w:t>.</w:t>
            </w:r>
          </w:p>
          <w:p w14:paraId="35D8192B" w14:textId="6FFDDD1E" w:rsidR="00034C34" w:rsidRDefault="00034C34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7918C34D" w14:textId="35C05D22" w:rsidR="00034C34" w:rsidRDefault="00034C34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2FC1A550" w14:textId="32EFBE3D" w:rsidR="00D349BA" w:rsidRDefault="00D349BA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3261EB46" w14:textId="718BB059" w:rsidR="00D349BA" w:rsidRDefault="00D349BA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16F930F5" w14:textId="70D7ECC2" w:rsidR="00D349BA" w:rsidRDefault="00D349BA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26A2D2CD" w14:textId="4F7DD3EB" w:rsidR="00D349BA" w:rsidRDefault="00D349BA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2937C938" w14:textId="5C2F43EE" w:rsidR="00D349BA" w:rsidRDefault="00D349BA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1C4DF275" w14:textId="77777777" w:rsidR="00D349BA" w:rsidRDefault="00D349BA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</w:p>
          <w:p w14:paraId="71D3423A" w14:textId="6247F0FF" w:rsidR="00034C34" w:rsidRDefault="00034C34" w:rsidP="00FE4DD1">
            <w:pPr>
              <w:pStyle w:val="ListBullet"/>
              <w:ind w:left="-6" w:firstLine="0"/>
              <w:rPr>
                <w:color w:val="auto"/>
                <w:lang w:val="en-US"/>
              </w:rPr>
            </w:pPr>
            <w:r w:rsidRPr="00034C34">
              <w:rPr>
                <w:color w:val="auto"/>
                <w:lang w:val="en-US"/>
              </w:rPr>
              <w:t>July 2017 – March 2018</w:t>
            </w:r>
          </w:p>
          <w:p w14:paraId="7CF54FAF" w14:textId="0AC94EEE" w:rsidR="00034C34" w:rsidRDefault="00034C34" w:rsidP="00FE4DD1">
            <w:pPr>
              <w:pStyle w:val="ListBullet"/>
              <w:ind w:left="-6"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Medical Agenda Manager</w:t>
            </w:r>
          </w:p>
          <w:p w14:paraId="67E5AC5E" w14:textId="0116E36A" w:rsidR="00034C34" w:rsidRPr="00034C34" w:rsidRDefault="00034C34" w:rsidP="00FE4DD1">
            <w:pPr>
              <w:pStyle w:val="ListBullet"/>
              <w:ind w:left="-6" w:firstLine="0"/>
              <w:rPr>
                <w:b/>
                <w:color w:val="auto"/>
                <w:lang w:val="en-US"/>
              </w:rPr>
            </w:pPr>
            <w:r w:rsidRPr="00034C34">
              <w:rPr>
                <w:b/>
                <w:color w:val="auto"/>
                <w:lang w:val="en-US"/>
              </w:rPr>
              <w:t>Quantum Medical.</w:t>
            </w:r>
          </w:p>
          <w:p w14:paraId="1B94B53C" w14:textId="090D1348" w:rsidR="0089595E" w:rsidRDefault="0089595E" w:rsidP="00774489">
            <w:pPr>
              <w:pStyle w:val="ListBullet"/>
              <w:ind w:left="0" w:firstLine="0"/>
              <w:rPr>
                <w:color w:val="auto"/>
                <w:lang w:val="es-DO"/>
              </w:rPr>
            </w:pPr>
          </w:p>
          <w:p w14:paraId="55A96B73" w14:textId="59F5AD6A" w:rsidR="00D349BA" w:rsidRDefault="00D349BA" w:rsidP="00774489">
            <w:pPr>
              <w:pStyle w:val="ListBullet"/>
              <w:ind w:left="0" w:firstLine="0"/>
              <w:rPr>
                <w:color w:val="auto"/>
                <w:lang w:val="es-DO"/>
              </w:rPr>
            </w:pPr>
            <w:r>
              <w:rPr>
                <w:color w:val="auto"/>
                <w:lang w:val="es-DO"/>
              </w:rPr>
              <w:t>Dec 2018 – …</w:t>
            </w:r>
            <w:r>
              <w:rPr>
                <w:color w:val="auto"/>
                <w:lang w:val="es-DO"/>
              </w:rPr>
              <w:br/>
              <w:t>Customer Service Agent</w:t>
            </w:r>
          </w:p>
          <w:p w14:paraId="3707A660" w14:textId="59BC4D65" w:rsidR="00D349BA" w:rsidRPr="00D349BA" w:rsidRDefault="00D349BA" w:rsidP="00774489">
            <w:pPr>
              <w:pStyle w:val="ListBullet"/>
              <w:ind w:left="0" w:firstLine="0"/>
              <w:rPr>
                <w:b/>
                <w:color w:val="auto"/>
                <w:lang w:val="es-DO"/>
              </w:rPr>
            </w:pPr>
            <w:r w:rsidRPr="00D349BA">
              <w:rPr>
                <w:b/>
                <w:color w:val="auto"/>
                <w:lang w:val="es-DO"/>
              </w:rPr>
              <w:t xml:space="preserve">Continuum </w:t>
            </w:r>
          </w:p>
          <w:p w14:paraId="3AAE006C" w14:textId="40530421" w:rsidR="00D349BA" w:rsidRDefault="00D349BA" w:rsidP="00AA66A3">
            <w:pPr>
              <w:pStyle w:val="ListBullet"/>
              <w:ind w:left="0" w:firstLine="0"/>
              <w:rPr>
                <w:color w:val="auto"/>
              </w:rPr>
            </w:pPr>
          </w:p>
          <w:p w14:paraId="4BD2381C" w14:textId="5ABF6702" w:rsidR="00D349BA" w:rsidRDefault="00D349BA" w:rsidP="00AA66A3">
            <w:pPr>
              <w:pStyle w:val="ListBullet"/>
              <w:ind w:left="0" w:firstLine="0"/>
              <w:rPr>
                <w:color w:val="auto"/>
              </w:rPr>
            </w:pPr>
          </w:p>
          <w:p w14:paraId="7BDF9396" w14:textId="4B2DD5DB" w:rsidR="00D349BA" w:rsidRDefault="00D349BA" w:rsidP="00AA66A3">
            <w:pPr>
              <w:pStyle w:val="ListBullet"/>
              <w:ind w:left="0" w:firstLine="0"/>
              <w:rPr>
                <w:color w:val="auto"/>
              </w:rPr>
            </w:pPr>
          </w:p>
          <w:p w14:paraId="38720FD8" w14:textId="0AD6B0C8" w:rsidR="00D349BA" w:rsidRDefault="00D349BA" w:rsidP="00AA66A3">
            <w:pPr>
              <w:pStyle w:val="ListBullet"/>
              <w:ind w:left="0" w:firstLine="0"/>
              <w:rPr>
                <w:color w:val="auto"/>
              </w:rPr>
            </w:pPr>
          </w:p>
          <w:p w14:paraId="69489DEE" w14:textId="21DF92EC" w:rsidR="00D349BA" w:rsidRDefault="00D349BA" w:rsidP="00AA66A3">
            <w:pPr>
              <w:pStyle w:val="ListBullet"/>
              <w:ind w:left="0" w:firstLine="0"/>
              <w:rPr>
                <w:color w:val="auto"/>
              </w:rPr>
            </w:pPr>
          </w:p>
          <w:p w14:paraId="19142AF3" w14:textId="77777777" w:rsidR="00D349BA" w:rsidRDefault="00D349BA" w:rsidP="00AA66A3">
            <w:pPr>
              <w:pStyle w:val="ListBullet"/>
              <w:ind w:left="0" w:firstLine="0"/>
              <w:rPr>
                <w:color w:val="auto"/>
              </w:rPr>
            </w:pPr>
            <w:bookmarkStart w:id="0" w:name="_GoBack"/>
            <w:bookmarkEnd w:id="0"/>
          </w:p>
          <w:p w14:paraId="33185607" w14:textId="77777777" w:rsidR="00D349BA" w:rsidRPr="00FE4DD1" w:rsidRDefault="00D349BA" w:rsidP="00AA66A3">
            <w:pPr>
              <w:pStyle w:val="ListBullet"/>
              <w:ind w:left="0" w:firstLine="0"/>
              <w:rPr>
                <w:color w:val="auto"/>
              </w:rPr>
            </w:pPr>
          </w:p>
          <w:p w14:paraId="721DAA48" w14:textId="2D1235CA" w:rsidR="00FF4CFE" w:rsidRPr="00774489" w:rsidRDefault="00745B4A" w:rsidP="00774489">
            <w:pPr>
              <w:pStyle w:val="ListBullet"/>
              <w:numPr>
                <w:ilvl w:val="0"/>
                <w:numId w:val="3"/>
              </w:numPr>
              <w:rPr>
                <w:color w:val="auto"/>
              </w:rPr>
            </w:pPr>
            <w:r>
              <w:rPr>
                <w:color w:val="auto"/>
              </w:rPr>
              <w:t xml:space="preserve">Cenia Carpio </w:t>
            </w:r>
          </w:p>
          <w:p w14:paraId="2DB58FF7" w14:textId="204BD33A" w:rsidR="00AA66A3" w:rsidRDefault="00AA66A3" w:rsidP="00774489">
            <w:pPr>
              <w:pStyle w:val="ListBullet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Tel.: (809) </w:t>
            </w:r>
            <w:r w:rsidR="00745B4A" w:rsidRPr="00745B4A">
              <w:rPr>
                <w:color w:val="auto"/>
              </w:rPr>
              <w:t>777-6917</w:t>
            </w:r>
            <w:r w:rsidR="00745B4A" w:rsidRPr="00745B4A">
              <w:rPr>
                <w:rFonts w:ascii="MS Mincho" w:eastAsia="MS Mincho" w:hAnsi="MS Mincho" w:cs="MS Mincho" w:hint="eastAsia"/>
                <w:color w:val="auto"/>
              </w:rPr>
              <w:t>‬</w:t>
            </w:r>
          </w:p>
          <w:p w14:paraId="5563373D" w14:textId="77777777" w:rsidR="00E13741" w:rsidRDefault="00E13741" w:rsidP="00774489">
            <w:pPr>
              <w:pStyle w:val="ListBullet"/>
              <w:ind w:left="0" w:firstLine="0"/>
              <w:rPr>
                <w:color w:val="auto"/>
              </w:rPr>
            </w:pPr>
          </w:p>
          <w:p w14:paraId="5A4B134C" w14:textId="32F98470" w:rsidR="00E13741" w:rsidRDefault="00D349BA" w:rsidP="00E13741">
            <w:pPr>
              <w:pStyle w:val="ListBullet"/>
              <w:numPr>
                <w:ilvl w:val="0"/>
                <w:numId w:val="3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Lizzie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Encarnacion</w:t>
            </w:r>
            <w:proofErr w:type="spellEnd"/>
          </w:p>
          <w:p w14:paraId="0D303948" w14:textId="3C00E2E4" w:rsidR="00E13741" w:rsidRDefault="00E13741" w:rsidP="00E13741">
            <w:pPr>
              <w:pStyle w:val="ListBullet"/>
              <w:ind w:left="0" w:firstLine="0"/>
              <w:rPr>
                <w:color w:val="auto"/>
              </w:rPr>
            </w:pPr>
            <w:r>
              <w:rPr>
                <w:color w:val="auto"/>
              </w:rPr>
              <w:t xml:space="preserve">Tel.:(829) </w:t>
            </w:r>
            <w:r w:rsidR="00D349BA">
              <w:rPr>
                <w:color w:val="auto"/>
              </w:rPr>
              <w:t>827-1627</w:t>
            </w:r>
          </w:p>
          <w:p w14:paraId="012B8E5B" w14:textId="77777777" w:rsidR="00AA66A3" w:rsidRPr="00774489" w:rsidRDefault="00AA66A3" w:rsidP="00774489">
            <w:pPr>
              <w:pStyle w:val="ListBullet"/>
              <w:ind w:left="0" w:firstLine="0"/>
              <w:rPr>
                <w:color w:val="auto"/>
              </w:rPr>
            </w:pPr>
          </w:p>
          <w:p w14:paraId="4E3751CF" w14:textId="77777777" w:rsidR="00FF4CFE" w:rsidRPr="00774489" w:rsidRDefault="00FF4CFE" w:rsidP="00774489">
            <w:pPr>
              <w:pStyle w:val="ListBullet"/>
              <w:ind w:left="0" w:firstLine="0"/>
              <w:rPr>
                <w:color w:val="auto"/>
              </w:rPr>
            </w:pPr>
          </w:p>
          <w:p w14:paraId="3B4A5794" w14:textId="77777777" w:rsidR="00FF4CFE" w:rsidRPr="00774489" w:rsidRDefault="00FF4CFE" w:rsidP="00774489">
            <w:pPr>
              <w:pStyle w:val="ListBullet"/>
              <w:ind w:left="0" w:firstLine="0"/>
              <w:rPr>
                <w:color w:val="auto"/>
              </w:rPr>
            </w:pPr>
          </w:p>
          <w:p w14:paraId="2E0E9964" w14:textId="77777777" w:rsidR="00FF4CFE" w:rsidRPr="00774489" w:rsidRDefault="00FF4CFE" w:rsidP="00774489">
            <w:pPr>
              <w:pStyle w:val="ListBullet"/>
              <w:ind w:left="0" w:firstLine="0"/>
              <w:rPr>
                <w:color w:val="auto"/>
              </w:rPr>
            </w:pPr>
          </w:p>
        </w:tc>
      </w:tr>
    </w:tbl>
    <w:p w14:paraId="2A2EC706" w14:textId="0E123D80" w:rsidR="00FF4CFE" w:rsidRDefault="00FF4CFE" w:rsidP="00F91F8E">
      <w:pPr>
        <w:pStyle w:val="Seccin"/>
        <w:framePr w:wrap="around"/>
      </w:pPr>
    </w:p>
    <w:sectPr w:rsidR="00FF4CFE" w:rsidSect="00BE7D62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47EFB" w14:textId="77777777" w:rsidR="00CD1341" w:rsidRDefault="00CD1341">
      <w:pPr>
        <w:spacing w:after="0" w:line="240" w:lineRule="auto"/>
      </w:pPr>
      <w:r>
        <w:separator/>
      </w:r>
    </w:p>
  </w:endnote>
  <w:endnote w:type="continuationSeparator" w:id="0">
    <w:p w14:paraId="549F49A6" w14:textId="77777777" w:rsidR="00CD1341" w:rsidRDefault="00CD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309A3" w14:textId="77777777" w:rsidR="00883970" w:rsidRDefault="00883970"/>
  <w:p w14:paraId="30556398" w14:textId="77777777" w:rsidR="00883970" w:rsidRDefault="00883970">
    <w:r>
      <w:fldChar w:fldCharType="begin"/>
    </w:r>
    <w:r>
      <w:instrText xml:space="preserve"> PAGE   \* MERGEFORMAT </w:instrText>
    </w:r>
    <w:r>
      <w:fldChar w:fldCharType="separate"/>
    </w:r>
    <w:r w:rsidR="00E13741"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/>
      </w:rPr>
      <w:sym w:font="Wingdings 2" w:char="F097"/>
    </w:r>
    <w:r>
      <w:t xml:space="preserve"> </w:t>
    </w:r>
  </w:p>
  <w:p w14:paraId="56DA8C98" w14:textId="77777777" w:rsidR="00883970" w:rsidRDefault="00883970"/>
  <w:p w14:paraId="19507CE9" w14:textId="77777777" w:rsidR="00883970" w:rsidRDefault="00883970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FCDE" w14:textId="77777777" w:rsidR="00883970" w:rsidRDefault="00883970">
    <w:pPr>
      <w:jc w:val="right"/>
    </w:pPr>
  </w:p>
  <w:p w14:paraId="7737C47C" w14:textId="77777777" w:rsidR="00883970" w:rsidRDefault="0088397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04DA3"/>
      </w:rPr>
      <w:sym w:font="Wingdings 2" w:char="F097"/>
    </w:r>
    <w:r>
      <w:t xml:space="preserve"> </w:t>
    </w:r>
  </w:p>
  <w:p w14:paraId="3179C235" w14:textId="77777777" w:rsidR="00883970" w:rsidRDefault="00883970">
    <w:pPr>
      <w:jc w:val="right"/>
    </w:pPr>
  </w:p>
  <w:p w14:paraId="271C3A28" w14:textId="77777777" w:rsidR="00883970" w:rsidRDefault="00883970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D55B3" w14:textId="77777777" w:rsidR="00CD1341" w:rsidRDefault="00CD1341">
      <w:pPr>
        <w:spacing w:after="0" w:line="240" w:lineRule="auto"/>
      </w:pPr>
      <w:r>
        <w:separator/>
      </w:r>
    </w:p>
  </w:footnote>
  <w:footnote w:type="continuationSeparator" w:id="0">
    <w:p w14:paraId="03DE707D" w14:textId="77777777" w:rsidR="00CD1341" w:rsidRDefault="00CD1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14EA0" w14:textId="77777777" w:rsidR="00883970" w:rsidRDefault="00883970">
    <w:pPr>
      <w:pStyle w:val="Header"/>
      <w:pBdr>
        <w:bottom w:val="single" w:sz="4" w:space="0" w:color="auto"/>
      </w:pBdr>
    </w:pPr>
    <w:r>
      <w:rPr>
        <w:lang w:val="es-ES_tradnl"/>
      </w:rPr>
      <w:t>Lesly Disla Correa</w:t>
    </w:r>
  </w:p>
  <w:p w14:paraId="79D232CD" w14:textId="77777777" w:rsidR="00883970" w:rsidRDefault="008839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A9E9" w14:textId="77777777" w:rsidR="00883970" w:rsidRDefault="00883970">
    <w:pPr>
      <w:pStyle w:val="Header"/>
      <w:pBdr>
        <w:bottom w:val="single" w:sz="4" w:space="0" w:color="auto"/>
      </w:pBdr>
      <w:jc w:val="right"/>
    </w:pPr>
    <w:r>
      <w:rPr>
        <w:lang w:val="es-ES_tradnl"/>
      </w:rPr>
      <w:t>Lesly Disla Correa</w:t>
    </w:r>
  </w:p>
  <w:p w14:paraId="17D2FD5B" w14:textId="77777777" w:rsidR="00883970" w:rsidRDefault="00883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C1EAA"/>
    <w:multiLevelType w:val="hybridMultilevel"/>
    <w:tmpl w:val="6B9C9E54"/>
    <w:lvl w:ilvl="0" w:tplc="6B82B7A2">
      <w:numFmt w:val="bullet"/>
      <w:lvlText w:val="-"/>
      <w:lvlJc w:val="left"/>
      <w:pPr>
        <w:ind w:left="720" w:hanging="360"/>
      </w:pPr>
      <w:rPr>
        <w:rFonts w:ascii="Georgia" w:eastAsia="Times New Roman" w:hAnsi="Georgia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="Georgia" w:eastAsia="Times New Roman" w:hAnsi="Georgia" w:cs="Times New Roman" w:hint="default"/>
        <w:i w:val="0"/>
        <w:color w:val="A04DA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Georgia" w:hAnsi="Georgia" w:cs="Times New Roman" w:hint="default"/>
        <w:b w:val="0"/>
        <w:i w:val="0"/>
        <w:color w:val="438086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Georgia" w:hAnsi="Georgia" w:cs="Times New Roman" w:hint="default"/>
        <w:b w:val="0"/>
        <w:i w:val="0"/>
        <w:color w:val="53548A"/>
        <w:sz w:val="20"/>
      </w:rPr>
    </w:lvl>
  </w:abstractNum>
  <w:abstractNum w:abstractNumId="12" w15:restartNumberingAfterBreak="0">
    <w:nsid w:val="25E56BCE"/>
    <w:multiLevelType w:val="hybridMultilevel"/>
    <w:tmpl w:val="20BE7406"/>
    <w:lvl w:ilvl="0" w:tplc="CB60D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="Georgia" w:eastAsia="Times New Roman" w:hAnsi="Symbol" w:hint="default"/>
        <w:b w:val="0"/>
        <w:i w:val="0"/>
        <w:color w:val="A04DA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/>
        <w:sz w:val="16"/>
      </w:rPr>
    </w:lvl>
  </w:abstractNum>
  <w:abstractNum w:abstractNumId="14" w15:restartNumberingAfterBreak="0">
    <w:nsid w:val="50730A8B"/>
    <w:multiLevelType w:val="hybridMultilevel"/>
    <w:tmpl w:val="5412CEFC"/>
    <w:lvl w:ilvl="0" w:tplc="1506F8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3808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177D3F"/>
    <w:multiLevelType w:val="hybridMultilevel"/>
    <w:tmpl w:val="B91CEA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F64B0"/>
    <w:multiLevelType w:val="hybridMultilevel"/>
    <w:tmpl w:val="07A488B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3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3"/>
  </w:num>
  <w:num w:numId="18">
    <w:abstractNumId w:val="11"/>
  </w:num>
  <w:num w:numId="19">
    <w:abstractNumId w:val="15"/>
  </w:num>
  <w:num w:numId="20">
    <w:abstractNumId w:val="10"/>
  </w:num>
  <w:num w:numId="21">
    <w:abstractNumId w:val="12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18"/>
    <w:rsid w:val="00034C34"/>
    <w:rsid w:val="000C53F6"/>
    <w:rsid w:val="001A30A8"/>
    <w:rsid w:val="00241085"/>
    <w:rsid w:val="00316918"/>
    <w:rsid w:val="00384DA8"/>
    <w:rsid w:val="003B66A9"/>
    <w:rsid w:val="00401DD0"/>
    <w:rsid w:val="00462AE3"/>
    <w:rsid w:val="00575FB5"/>
    <w:rsid w:val="00597FDC"/>
    <w:rsid w:val="005D29AF"/>
    <w:rsid w:val="005D2EF8"/>
    <w:rsid w:val="005D527E"/>
    <w:rsid w:val="006A411D"/>
    <w:rsid w:val="006C6AD9"/>
    <w:rsid w:val="006D3773"/>
    <w:rsid w:val="00745B4A"/>
    <w:rsid w:val="00774489"/>
    <w:rsid w:val="00883970"/>
    <w:rsid w:val="0089595E"/>
    <w:rsid w:val="008B0D7F"/>
    <w:rsid w:val="008E088F"/>
    <w:rsid w:val="00937A38"/>
    <w:rsid w:val="009729F5"/>
    <w:rsid w:val="009A028A"/>
    <w:rsid w:val="00A25671"/>
    <w:rsid w:val="00A5213B"/>
    <w:rsid w:val="00A66718"/>
    <w:rsid w:val="00AA66A3"/>
    <w:rsid w:val="00B56A92"/>
    <w:rsid w:val="00B7300C"/>
    <w:rsid w:val="00BE7D62"/>
    <w:rsid w:val="00CD1341"/>
    <w:rsid w:val="00D349BA"/>
    <w:rsid w:val="00D55A41"/>
    <w:rsid w:val="00D57C46"/>
    <w:rsid w:val="00D81290"/>
    <w:rsid w:val="00DC6A39"/>
    <w:rsid w:val="00E13741"/>
    <w:rsid w:val="00EA56CF"/>
    <w:rsid w:val="00EF7568"/>
    <w:rsid w:val="00F87C0D"/>
    <w:rsid w:val="00F91F8E"/>
    <w:rsid w:val="00FE4DD1"/>
    <w:rsid w:val="00FF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A96EC"/>
  <w15:docId w15:val="{5C4542A3-EB8A-E940-A51A-43957937B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62"/>
    <w:pPr>
      <w:spacing w:after="200" w:line="276" w:lineRule="auto"/>
    </w:pPr>
    <w:rPr>
      <w:rFonts w:eastAsia="Times New Roman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7D62"/>
    <w:pPr>
      <w:pBdr>
        <w:bottom w:val="single" w:sz="4" w:space="2" w:color="438086"/>
      </w:pBdr>
      <w:spacing w:before="360" w:after="80"/>
      <w:outlineLvl w:val="0"/>
    </w:pPr>
    <w:rPr>
      <w:rFonts w:ascii="Trebuchet MS" w:hAnsi="Trebuchet MS"/>
      <w:color w:val="43808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7D62"/>
    <w:pPr>
      <w:spacing w:after="0"/>
      <w:outlineLvl w:val="1"/>
    </w:pPr>
    <w:rPr>
      <w:rFonts w:ascii="Trebuchet MS" w:hAnsi="Trebuchet MS"/>
      <w:color w:val="43808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7D62"/>
    <w:pPr>
      <w:spacing w:after="0"/>
      <w:outlineLvl w:val="2"/>
    </w:pPr>
    <w:rPr>
      <w:rFonts w:ascii="Trebuchet MS" w:hAnsi="Trebuchet MS"/>
      <w:color w:val="43808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E7D62"/>
    <w:pPr>
      <w:spacing w:after="0"/>
      <w:outlineLvl w:val="3"/>
    </w:pPr>
    <w:rPr>
      <w:rFonts w:ascii="Trebuchet MS" w:hAnsi="Trebuchet MS"/>
      <w:i/>
      <w:iCs/>
      <w:color w:val="43808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E7D62"/>
    <w:pPr>
      <w:spacing w:after="0"/>
      <w:outlineLvl w:val="4"/>
    </w:pPr>
    <w:rPr>
      <w:rFonts w:ascii="Trebuchet MS" w:hAnsi="Trebuchet MS"/>
      <w:b/>
      <w:bCs/>
      <w:color w:val="325F6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E7D62"/>
    <w:pPr>
      <w:spacing w:after="0"/>
      <w:outlineLvl w:val="5"/>
    </w:pPr>
    <w:rPr>
      <w:rFonts w:ascii="Trebuchet MS" w:hAnsi="Trebuchet MS"/>
      <w:b/>
      <w:bCs/>
      <w:i/>
      <w:iCs/>
      <w:color w:val="325F6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E7D62"/>
    <w:pPr>
      <w:spacing w:after="0"/>
      <w:outlineLvl w:val="6"/>
    </w:pPr>
    <w:rPr>
      <w:rFonts w:ascii="Trebuchet MS" w:hAnsi="Trebuchet MS"/>
      <w:b/>
      <w:bCs/>
      <w:color w:val="53548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E7D62"/>
    <w:pPr>
      <w:spacing w:after="0"/>
      <w:outlineLvl w:val="7"/>
    </w:pPr>
    <w:rPr>
      <w:rFonts w:ascii="Trebuchet MS" w:hAnsi="Trebuchet MS"/>
      <w:b/>
      <w:bCs/>
      <w:i/>
      <w:iCs/>
      <w:color w:val="53548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E7D62"/>
    <w:pPr>
      <w:spacing w:after="0"/>
      <w:outlineLvl w:val="8"/>
    </w:pPr>
    <w:rPr>
      <w:rFonts w:ascii="Trebuchet MS" w:hAnsi="Trebuchet MS"/>
      <w:b/>
      <w:bCs/>
      <w:color w:val="3132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semiHidden/>
    <w:locked/>
    <w:rsid w:val="00BE7D62"/>
    <w:rPr>
      <w:rFonts w:ascii="Trebuchet MS" w:hAnsi="Trebuchet MS" w:cs="Times New Roman"/>
      <w:color w:val="43808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E7D62"/>
    <w:rPr>
      <w:rFonts w:ascii="Trebuchet MS" w:hAnsi="Trebuchet MS" w:cs="Times New Roman"/>
      <w:color w:val="43808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7D62"/>
    <w:rPr>
      <w:rFonts w:ascii="Trebuchet MS" w:hAnsi="Trebuchet MS" w:cs="Times New Roman"/>
      <w:color w:val="43808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E7D62"/>
    <w:rPr>
      <w:rFonts w:ascii="Trebuchet MS" w:hAnsi="Trebuchet MS" w:cs="Times New Roman"/>
      <w:i/>
      <w:iCs/>
      <w:color w:val="438086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7D62"/>
    <w:rPr>
      <w:rFonts w:ascii="Trebuchet MS" w:hAnsi="Trebuchet MS" w:cs="Times New Roman"/>
      <w:b/>
      <w:bCs/>
      <w:color w:val="325F64"/>
      <w:sz w:val="2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7D62"/>
    <w:rPr>
      <w:rFonts w:ascii="Trebuchet MS" w:hAnsi="Trebuchet MS" w:cs="Times New Roman"/>
      <w:b/>
      <w:bCs/>
      <w:i/>
      <w:iCs/>
      <w:color w:val="325F64"/>
      <w:sz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7D62"/>
    <w:rPr>
      <w:rFonts w:ascii="Trebuchet MS" w:hAnsi="Trebuchet MS" w:cs="Times New Roman"/>
      <w:b/>
      <w:bCs/>
      <w:color w:val="53548A"/>
      <w:sz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7D62"/>
    <w:rPr>
      <w:rFonts w:ascii="Trebuchet MS" w:hAnsi="Trebuchet MS" w:cs="Times New Roman"/>
      <w:b/>
      <w:bCs/>
      <w:i/>
      <w:iCs/>
      <w:color w:val="53548A"/>
      <w:sz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7D62"/>
    <w:rPr>
      <w:rFonts w:ascii="Trebuchet MS" w:hAnsi="Trebuchet MS" w:cs="Times New Roman"/>
      <w:b/>
      <w:bCs/>
      <w:color w:val="313240"/>
      <w:sz w:val="20"/>
    </w:rPr>
  </w:style>
  <w:style w:type="table" w:styleId="TableGrid">
    <w:name w:val="Table Grid"/>
    <w:basedOn w:val="TableNormal"/>
    <w:uiPriority w:val="99"/>
    <w:rsid w:val="00BE7D62"/>
    <w:rPr>
      <w:rFonts w:eastAsia="Times New Roman" w:cs="Times New Roman"/>
      <w:lang w:val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BE7D62"/>
    <w:rPr>
      <w:rFonts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7D62"/>
    <w:rPr>
      <w:rFonts w:eastAsia="Times New Roman" w:hAnsi="Tahoma" w:cs="Times New Roman"/>
      <w:sz w:val="16"/>
      <w:szCs w:val="16"/>
      <w:lang w:val="es-ES"/>
    </w:rPr>
  </w:style>
  <w:style w:type="paragraph" w:styleId="Title">
    <w:name w:val="Title"/>
    <w:basedOn w:val="Normal"/>
    <w:link w:val="TitleChar"/>
    <w:uiPriority w:val="99"/>
    <w:qFormat/>
    <w:rsid w:val="00BE7D62"/>
    <w:pPr>
      <w:spacing w:before="400"/>
    </w:pPr>
    <w:rPr>
      <w:rFonts w:ascii="Trebuchet MS" w:hAnsi="Trebuchet MS"/>
      <w:color w:val="53548A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BE7D62"/>
    <w:rPr>
      <w:rFonts w:ascii="Trebuchet MS" w:hAnsi="Trebuchet MS" w:cs="Times New Roman"/>
      <w:color w:val="53548A"/>
      <w:sz w:val="56"/>
      <w:szCs w:val="56"/>
    </w:rPr>
  </w:style>
  <w:style w:type="paragraph" w:styleId="Subtitle">
    <w:name w:val="Subtitle"/>
    <w:basedOn w:val="Normal"/>
    <w:link w:val="SubtitleChar"/>
    <w:uiPriority w:val="99"/>
    <w:qFormat/>
    <w:rsid w:val="00BE7D62"/>
    <w:rPr>
      <w:i/>
      <w:iCs/>
      <w:color w:val="42445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E7D62"/>
    <w:rPr>
      <w:rFonts w:cs="Times New Roman"/>
      <w:i/>
      <w:iCs/>
      <w:color w:val="424456"/>
      <w:sz w:val="24"/>
      <w:szCs w:val="24"/>
    </w:rPr>
  </w:style>
  <w:style w:type="paragraph" w:styleId="NoSpacing">
    <w:name w:val="No Spacing"/>
    <w:basedOn w:val="Normal"/>
    <w:uiPriority w:val="99"/>
    <w:qFormat/>
    <w:rsid w:val="00BE7D62"/>
    <w:pPr>
      <w:spacing w:after="0" w:line="240" w:lineRule="auto"/>
    </w:pPr>
  </w:style>
  <w:style w:type="paragraph" w:styleId="NormalIndent">
    <w:name w:val="Normal Indent"/>
    <w:basedOn w:val="Normal"/>
    <w:uiPriority w:val="99"/>
    <w:rsid w:val="00BE7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E7D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E7D62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rsid w:val="00BE7D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E7D62"/>
    <w:rPr>
      <w:rFonts w:cs="Times New Roman"/>
      <w:sz w:val="20"/>
    </w:rPr>
  </w:style>
  <w:style w:type="paragraph" w:customStyle="1" w:styleId="Seccin">
    <w:name w:val="Sección"/>
    <w:basedOn w:val="Normal"/>
    <w:uiPriority w:val="99"/>
    <w:rsid w:val="00BE7D62"/>
    <w:pPr>
      <w:framePr w:hSpace="187" w:wrap="around" w:hAnchor="margin" w:xAlign="center" w:y="721"/>
      <w:spacing w:after="0" w:line="240" w:lineRule="auto"/>
    </w:pPr>
    <w:rPr>
      <w:rFonts w:ascii="Trebuchet MS" w:hAnsi="Trebuchet MS"/>
      <w:b/>
      <w:bCs/>
      <w:color w:val="438086"/>
      <w:sz w:val="22"/>
      <w:szCs w:val="22"/>
    </w:rPr>
  </w:style>
  <w:style w:type="paragraph" w:customStyle="1" w:styleId="Subseccin">
    <w:name w:val="Subsección"/>
    <w:basedOn w:val="Normal"/>
    <w:uiPriority w:val="99"/>
    <w:rsid w:val="00BE7D62"/>
    <w:pPr>
      <w:framePr w:hSpace="187" w:wrap="around" w:hAnchor="margin" w:xAlign="center" w:y="721"/>
      <w:spacing w:after="0" w:line="240" w:lineRule="auto"/>
    </w:pPr>
    <w:rPr>
      <w:b/>
      <w:bCs/>
      <w:color w:val="424456"/>
    </w:rPr>
  </w:style>
  <w:style w:type="character" w:styleId="BookTitle">
    <w:name w:val="Book Title"/>
    <w:basedOn w:val="DefaultParagraphFont"/>
    <w:uiPriority w:val="99"/>
    <w:qFormat/>
    <w:rsid w:val="00BE7D62"/>
    <w:rPr>
      <w:rFonts w:ascii="Georgia" w:eastAsia="Times New Roman" w:hAnsi="Cambria" w:cs="Times New Roman"/>
      <w:i/>
      <w:iCs/>
      <w:color w:val="000000"/>
      <w:sz w:val="20"/>
      <w:szCs w:val="20"/>
      <w:lang w:val="es-ES"/>
    </w:rPr>
  </w:style>
  <w:style w:type="character" w:styleId="Emphasis">
    <w:name w:val="Emphasis"/>
    <w:basedOn w:val="DefaultParagraphFont"/>
    <w:uiPriority w:val="99"/>
    <w:qFormat/>
    <w:rsid w:val="00BE7D62"/>
    <w:rPr>
      <w:rFonts w:ascii="Georgia" w:hAnsi="Georgia" w:cs="Times New Roman"/>
      <w:b/>
      <w:color w:val="438086"/>
      <w:spacing w:val="10"/>
      <w:sz w:val="20"/>
      <w:lang w:val="es-ES"/>
    </w:rPr>
  </w:style>
  <w:style w:type="character" w:styleId="IntenseEmphasis">
    <w:name w:val="Intense Emphasis"/>
    <w:basedOn w:val="DefaultParagraphFont"/>
    <w:uiPriority w:val="99"/>
    <w:qFormat/>
    <w:rsid w:val="00BE7D62"/>
    <w:rPr>
      <w:rFonts w:ascii="Georgia" w:hAnsi="Georgia" w:cs="Times New Roman"/>
      <w:b/>
      <w:bCs/>
      <w:i/>
      <w:iCs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99"/>
    <w:qFormat/>
    <w:rsid w:val="00BE7D62"/>
    <w:pPr>
      <w:pBdr>
        <w:top w:val="threeDEngrave" w:sz="6" w:space="10" w:color="438086"/>
        <w:bottom w:val="single" w:sz="4" w:space="10" w:color="438086"/>
      </w:pBdr>
      <w:spacing w:before="360" w:after="360" w:line="324" w:lineRule="auto"/>
      <w:ind w:left="1080" w:right="1080"/>
    </w:pPr>
    <w:rPr>
      <w:i/>
      <w:iCs/>
      <w:color w:val="438086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BE7D62"/>
    <w:rPr>
      <w:rFonts w:cs="Times New Roman"/>
      <w:i/>
      <w:iCs/>
      <w:color w:val="438086"/>
    </w:rPr>
  </w:style>
  <w:style w:type="character" w:styleId="IntenseReference">
    <w:name w:val="Intense Reference"/>
    <w:basedOn w:val="DefaultParagraphFont"/>
    <w:uiPriority w:val="99"/>
    <w:qFormat/>
    <w:rsid w:val="00BE7D62"/>
    <w:rPr>
      <w:rFonts w:ascii="Georgia" w:hAnsi="Georgia" w:cs="Times New Roman"/>
      <w:b/>
      <w:bCs/>
      <w:i/>
      <w:iCs/>
      <w:caps/>
      <w:color w:val="4E4F89"/>
      <w:spacing w:val="5"/>
    </w:rPr>
  </w:style>
  <w:style w:type="paragraph" w:styleId="ListParagraph">
    <w:name w:val="List Paragraph"/>
    <w:basedOn w:val="Normal"/>
    <w:uiPriority w:val="99"/>
    <w:qFormat/>
    <w:rsid w:val="00BE7D62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BE7D62"/>
    <w:rPr>
      <w:rFonts w:cs="Times New Roman"/>
      <w:b/>
      <w:bCs/>
    </w:rPr>
  </w:style>
  <w:style w:type="character" w:styleId="SubtleEmphasis">
    <w:name w:val="Subtle Emphasis"/>
    <w:basedOn w:val="DefaultParagraphFont"/>
    <w:uiPriority w:val="99"/>
    <w:qFormat/>
    <w:rsid w:val="00BE7D62"/>
    <w:rPr>
      <w:rFonts w:ascii="Georgia" w:hAnsi="Georgia" w:cs="Times New Roman"/>
      <w:i/>
      <w:iCs/>
      <w:color w:val="006666"/>
    </w:rPr>
  </w:style>
  <w:style w:type="character" w:styleId="SubtleReference">
    <w:name w:val="Subtle Reference"/>
    <w:basedOn w:val="DefaultParagraphFont"/>
    <w:uiPriority w:val="99"/>
    <w:qFormat/>
    <w:rsid w:val="00BE7D62"/>
    <w:rPr>
      <w:rFonts w:cs="Times New Roman"/>
      <w:i/>
      <w:iCs/>
      <w:color w:val="4E4F89"/>
    </w:rPr>
  </w:style>
  <w:style w:type="character" w:styleId="PlaceholderText">
    <w:name w:val="Placeholder Text"/>
    <w:basedOn w:val="DefaultParagraphFont"/>
    <w:uiPriority w:val="99"/>
    <w:rsid w:val="00BE7D62"/>
    <w:rPr>
      <w:rFonts w:cs="Times New Roman"/>
      <w:color w:val="808080"/>
    </w:rPr>
  </w:style>
  <w:style w:type="paragraph" w:styleId="ListBullet">
    <w:name w:val="List Bullet"/>
    <w:basedOn w:val="NormalIndent"/>
    <w:uiPriority w:val="99"/>
    <w:rsid w:val="00BE7D62"/>
    <w:pPr>
      <w:spacing w:after="0" w:line="240" w:lineRule="auto"/>
      <w:ind w:left="360" w:hanging="360"/>
    </w:pPr>
    <w:rPr>
      <w:color w:val="213F43"/>
    </w:rPr>
  </w:style>
  <w:style w:type="paragraph" w:customStyle="1" w:styleId="Categora">
    <w:name w:val="Categoría"/>
    <w:basedOn w:val="Normal"/>
    <w:link w:val="Carcterdecategora"/>
    <w:uiPriority w:val="99"/>
    <w:rsid w:val="00BE7D62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uiPriority w:val="99"/>
    <w:rsid w:val="00BE7D62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DefaultParagraphFont"/>
    <w:link w:val="Categora"/>
    <w:uiPriority w:val="99"/>
    <w:locked/>
    <w:rsid w:val="00BE7D62"/>
    <w:rPr>
      <w:rFonts w:eastAsia="Times New Roman" w:cs="Times New Roman"/>
      <w:caps/>
      <w:lang w:val="es-ES"/>
    </w:rPr>
  </w:style>
  <w:style w:type="character" w:customStyle="1" w:styleId="Carcterdecomentarios">
    <w:name w:val="Carácter de comentarios"/>
    <w:basedOn w:val="DefaultParagraphFont"/>
    <w:link w:val="Comentarios"/>
    <w:uiPriority w:val="99"/>
    <w:locked/>
    <w:rsid w:val="00BE7D62"/>
    <w:rPr>
      <w:rFonts w:eastAsia="Times New Roman" w:cs="Times New Roman"/>
      <w:b/>
      <w:bCs/>
      <w:lang w:val="es-ES"/>
    </w:rPr>
  </w:style>
  <w:style w:type="paragraph" w:styleId="Closing">
    <w:name w:val="Closing"/>
    <w:basedOn w:val="Direccindelremitente"/>
    <w:link w:val="ClosingChar"/>
    <w:uiPriority w:val="99"/>
    <w:rsid w:val="00BE7D62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BE7D62"/>
    <w:rPr>
      <w:rFonts w:eastAsia="Times New Roman" w:cs="Times New Roman"/>
      <w:sz w:val="20"/>
      <w:szCs w:val="20"/>
      <w:lang w:val="es-ES"/>
    </w:rPr>
  </w:style>
  <w:style w:type="paragraph" w:styleId="Salutation">
    <w:name w:val="Salutation"/>
    <w:basedOn w:val="Normal"/>
    <w:next w:val="Normal"/>
    <w:link w:val="SalutationChar"/>
    <w:uiPriority w:val="99"/>
    <w:rsid w:val="00BE7D62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/>
    </w:rPr>
  </w:style>
  <w:style w:type="character" w:customStyle="1" w:styleId="SalutationChar">
    <w:name w:val="Salutation Char"/>
    <w:basedOn w:val="DefaultParagraphFont"/>
    <w:link w:val="Salutation"/>
    <w:uiPriority w:val="99"/>
    <w:locked/>
    <w:rsid w:val="00BE7D62"/>
    <w:rPr>
      <w:rFonts w:cs="Times New Roman"/>
      <w:b/>
      <w:bCs/>
      <w:color w:val="438086"/>
      <w:sz w:val="20"/>
    </w:rPr>
  </w:style>
  <w:style w:type="paragraph" w:customStyle="1" w:styleId="Direccindelremitente">
    <w:name w:val="Dirección del remitente"/>
    <w:basedOn w:val="Normal"/>
    <w:uiPriority w:val="99"/>
    <w:rsid w:val="00BE7D62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99"/>
    <w:rsid w:val="00BE7D62"/>
    <w:pPr>
      <w:spacing w:before="480" w:after="480" w:line="300" w:lineRule="auto"/>
      <w:contextualSpacing/>
    </w:pPr>
  </w:style>
  <w:style w:type="paragraph" w:styleId="Signature">
    <w:name w:val="Signature"/>
    <w:basedOn w:val="Normal"/>
    <w:link w:val="SignatureChar"/>
    <w:uiPriority w:val="99"/>
    <w:rsid w:val="00BE7D62"/>
    <w:pPr>
      <w:spacing w:after="0" w:line="30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BE7D62"/>
    <w:rPr>
      <w:rFonts w:cs="Times New Roman"/>
      <w:sz w:val="20"/>
    </w:rPr>
  </w:style>
  <w:style w:type="paragraph" w:customStyle="1" w:styleId="MarcadorDePosicinPredeterminadoAutor">
    <w:name w:val="MarcadorDePosiciónPredeterminado_Autor"/>
    <w:uiPriority w:val="99"/>
    <w:rsid w:val="00BE7D62"/>
    <w:pPr>
      <w:spacing w:after="200" w:line="276" w:lineRule="auto"/>
    </w:pPr>
    <w:rPr>
      <w:rFonts w:eastAsia="Times New Roman" w:cs="Times New Roman"/>
      <w:lang w:val="es-ES"/>
    </w:rPr>
  </w:style>
  <w:style w:type="paragraph" w:customStyle="1" w:styleId="Nombre">
    <w:name w:val="Nombre"/>
    <w:basedOn w:val="Normal"/>
    <w:next w:val="Normal"/>
    <w:uiPriority w:val="99"/>
    <w:rsid w:val="00BE7D62"/>
    <w:pPr>
      <w:spacing w:after="0" w:line="240" w:lineRule="auto"/>
    </w:pPr>
    <w:rPr>
      <w:rFonts w:ascii="Trebuchet MS" w:hAnsi="Trebuchet MS"/>
      <w:b/>
      <w:bCs/>
      <w:color w:val="325F64"/>
      <w:sz w:val="28"/>
      <w:szCs w:val="28"/>
    </w:rPr>
  </w:style>
  <w:style w:type="paragraph" w:customStyle="1" w:styleId="Textodecomentarios">
    <w:name w:val="Texto de comentarios"/>
    <w:basedOn w:val="Normal"/>
    <w:uiPriority w:val="99"/>
    <w:rsid w:val="00BE7D62"/>
    <w:pPr>
      <w:spacing w:after="120" w:line="288" w:lineRule="auto"/>
    </w:pPr>
  </w:style>
  <w:style w:type="character" w:styleId="Hyperlink">
    <w:name w:val="Hyperlink"/>
    <w:basedOn w:val="DefaultParagraphFont"/>
    <w:uiPriority w:val="99"/>
    <w:rsid w:val="005D2EF8"/>
    <w:rPr>
      <w:rFonts w:cs="Times New Roman"/>
      <w:color w:val="67AFBD"/>
      <w:u w:val="single"/>
    </w:rPr>
  </w:style>
  <w:style w:type="numbering" w:customStyle="1" w:styleId="Listanumeradaurbana">
    <w:name w:val="Lista numerada urbana"/>
    <w:rsid w:val="009E3318"/>
    <w:pPr>
      <w:numPr>
        <w:numId w:val="5"/>
      </w:numPr>
    </w:pPr>
  </w:style>
  <w:style w:type="numbering" w:customStyle="1" w:styleId="Listaconvietasurbana">
    <w:name w:val="Lista con viñetas urbana"/>
    <w:rsid w:val="009E3318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2410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slydislac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ISMAEL%20MARTINEZ\Escritorio\101927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Settings\ISMAEL MARTINEZ\Escritorio\10192739.dotx</Template>
  <TotalTime>7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Lesly Disla Correa</dc:creator>
  <cp:keywords/>
  <dc:description/>
  <cp:lastModifiedBy>Microsoft Office User</cp:lastModifiedBy>
  <cp:revision>4</cp:revision>
  <dcterms:created xsi:type="dcterms:W3CDTF">2018-11-06T20:03:00Z</dcterms:created>
  <dcterms:modified xsi:type="dcterms:W3CDTF">2019-06-03T17:40:00Z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TC101927393082</vt:lpwstr>
  </property>
</Properties>
</file>
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FEDD0" w14:textId="77777777" w:rsidR="00041AE4" w:rsidRPr="001C735E" w:rsidRDefault="00303FED" w:rsidP="00A33755">
      <w:pPr>
        <w:pStyle w:val="Name"/>
        <w:jc w:val="center"/>
        <w:rPr>
          <w:i/>
          <w:color w:val="763426" w:themeColor="accent1" w:themeShade="BF"/>
          <w:sz w:val="60"/>
          <w:szCs w:val="60"/>
        </w:rPr>
      </w:pPr>
      <w:bookmarkStart w:id="0" w:name="_GoBack"/>
      <w:bookmarkEnd w:id="0"/>
      <w:r w:rsidRPr="001C735E">
        <w:rPr>
          <w:i/>
          <w:color w:val="763426" w:themeColor="accent1" w:themeShade="BF"/>
          <w:sz w:val="60"/>
          <w:szCs w:val="60"/>
        </w:rPr>
        <w:t>Rafael eduardo</w:t>
      </w:r>
    </w:p>
    <w:p w14:paraId="22C3077A" w14:textId="77777777" w:rsidR="0007220C" w:rsidRPr="00A33755" w:rsidRDefault="00303FED" w:rsidP="00A33755">
      <w:pPr>
        <w:pStyle w:val="Name"/>
        <w:jc w:val="center"/>
        <w:rPr>
          <w:i/>
          <w:color w:val="763426" w:themeColor="accent1" w:themeShade="BF"/>
          <w:sz w:val="60"/>
          <w:szCs w:val="60"/>
        </w:rPr>
      </w:pPr>
      <w:r w:rsidRPr="001C735E">
        <w:rPr>
          <w:i/>
          <w:color w:val="763426" w:themeColor="accent1" w:themeShade="BF"/>
          <w:sz w:val="60"/>
          <w:szCs w:val="60"/>
        </w:rPr>
        <w:t>Minaya espinal</w:t>
      </w:r>
    </w:p>
    <w:p w14:paraId="2F028EAA" w14:textId="77777777" w:rsidR="006267E3" w:rsidRPr="00A33755" w:rsidRDefault="006267E3" w:rsidP="0007220C">
      <w:pPr>
        <w:pStyle w:val="ContactInfo"/>
        <w:jc w:val="center"/>
        <w:rPr>
          <w:b/>
          <w:sz w:val="24"/>
          <w:szCs w:val="24"/>
        </w:rPr>
      </w:pPr>
      <w:r w:rsidRPr="00A33755">
        <w:rPr>
          <w:sz w:val="24"/>
          <w:szCs w:val="24"/>
        </w:rPr>
        <w:t>|</w:t>
      </w:r>
      <w:r w:rsidR="00F7293E" w:rsidRPr="00A33755">
        <w:rPr>
          <w:b/>
          <w:sz w:val="24"/>
          <w:szCs w:val="24"/>
        </w:rPr>
        <w:t xml:space="preserve">Address: </w:t>
      </w:r>
      <w:r w:rsidR="002763FC" w:rsidRPr="00A33755">
        <w:rPr>
          <w:sz w:val="24"/>
          <w:szCs w:val="24"/>
        </w:rPr>
        <w:t>C/ 16 de Agosto, No. 244, La Joya, Santiago, Rep. Dom</w:t>
      </w:r>
      <w:r w:rsidR="0096617B" w:rsidRPr="00A33755">
        <w:rPr>
          <w:sz w:val="24"/>
          <w:szCs w:val="24"/>
        </w:rPr>
        <w:t xml:space="preserve"> |</w:t>
      </w:r>
    </w:p>
    <w:p w14:paraId="1027E435" w14:textId="77777777" w:rsidR="00F7293E" w:rsidRPr="00A33755" w:rsidRDefault="00F7293E" w:rsidP="0007220C">
      <w:pPr>
        <w:pStyle w:val="ContactInfo"/>
        <w:jc w:val="center"/>
        <w:rPr>
          <w:sz w:val="24"/>
          <w:szCs w:val="24"/>
        </w:rPr>
      </w:pPr>
      <w:r w:rsidRPr="00A33755">
        <w:rPr>
          <w:sz w:val="24"/>
          <w:szCs w:val="24"/>
        </w:rPr>
        <w:t>|</w:t>
      </w:r>
      <w:r w:rsidR="006267E3" w:rsidRPr="00A33755">
        <w:rPr>
          <w:b/>
          <w:sz w:val="24"/>
          <w:szCs w:val="24"/>
        </w:rPr>
        <w:t xml:space="preserve">Cellphone: </w:t>
      </w:r>
      <w:r w:rsidR="00EA7DBE">
        <w:rPr>
          <w:sz w:val="24"/>
          <w:szCs w:val="24"/>
        </w:rPr>
        <w:t>829.643.2999</w:t>
      </w:r>
      <w:r w:rsidR="00FC7832" w:rsidRPr="00A33755">
        <w:rPr>
          <w:sz w:val="24"/>
          <w:szCs w:val="24"/>
        </w:rPr>
        <w:t xml:space="preserve"> |</w:t>
      </w:r>
    </w:p>
    <w:p w14:paraId="656A6D90" w14:textId="77777777" w:rsidR="002763FC" w:rsidRPr="00A33755" w:rsidRDefault="00F7293E" w:rsidP="0007220C">
      <w:pPr>
        <w:pStyle w:val="ContactInfo"/>
        <w:jc w:val="center"/>
        <w:rPr>
          <w:sz w:val="24"/>
          <w:szCs w:val="24"/>
        </w:rPr>
      </w:pPr>
      <w:r w:rsidRPr="00A33755">
        <w:rPr>
          <w:sz w:val="24"/>
          <w:szCs w:val="24"/>
        </w:rPr>
        <w:t>|</w:t>
      </w:r>
      <w:r w:rsidRPr="00A33755">
        <w:rPr>
          <w:b/>
          <w:sz w:val="24"/>
          <w:szCs w:val="24"/>
        </w:rPr>
        <w:t xml:space="preserve">Email address: </w:t>
      </w:r>
      <w:r w:rsidR="000B3C05" w:rsidRPr="00A33755">
        <w:rPr>
          <w:sz w:val="24"/>
          <w:szCs w:val="24"/>
        </w:rPr>
        <w:t>vmansoul@gmail.com</w:t>
      </w:r>
      <w:r w:rsidRPr="00A33755">
        <w:rPr>
          <w:sz w:val="24"/>
          <w:szCs w:val="24"/>
        </w:rPr>
        <w:t>|</w:t>
      </w:r>
    </w:p>
    <w:p w14:paraId="3EFA22E0" w14:textId="77777777" w:rsidR="00041AE4" w:rsidRPr="0007220C" w:rsidRDefault="0007220C" w:rsidP="0007220C">
      <w:pPr>
        <w:pStyle w:val="Heading1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PERSONAL INFORMATION</w:t>
      </w:r>
    </w:p>
    <w:p w14:paraId="1D18C4FE" w14:textId="77777777" w:rsidR="00A50712" w:rsidRPr="0007220C" w:rsidRDefault="00124349" w:rsidP="0007220C">
      <w:pPr>
        <w:jc w:val="center"/>
        <w:rPr>
          <w:sz w:val="28"/>
          <w:szCs w:val="28"/>
        </w:rPr>
      </w:pPr>
      <w:r w:rsidRPr="0007220C">
        <w:rPr>
          <w:b/>
          <w:sz w:val="28"/>
          <w:szCs w:val="28"/>
        </w:rPr>
        <w:t>ID:</w:t>
      </w:r>
      <w:r w:rsidRPr="0007220C">
        <w:rPr>
          <w:sz w:val="28"/>
          <w:szCs w:val="28"/>
        </w:rPr>
        <w:t xml:space="preserve">  031-0491406-8</w:t>
      </w:r>
    </w:p>
    <w:p w14:paraId="5A4A010A" w14:textId="77777777" w:rsidR="00124349" w:rsidRPr="0007220C" w:rsidRDefault="00124349" w:rsidP="0007220C">
      <w:pPr>
        <w:jc w:val="center"/>
        <w:rPr>
          <w:sz w:val="28"/>
          <w:szCs w:val="28"/>
        </w:rPr>
      </w:pPr>
      <w:r w:rsidRPr="0007220C">
        <w:rPr>
          <w:b/>
          <w:sz w:val="28"/>
          <w:szCs w:val="28"/>
        </w:rPr>
        <w:t>Marital status:</w:t>
      </w:r>
      <w:r w:rsidRPr="0007220C">
        <w:rPr>
          <w:sz w:val="28"/>
          <w:szCs w:val="28"/>
        </w:rPr>
        <w:t xml:space="preserve"> Single</w:t>
      </w:r>
    </w:p>
    <w:p w14:paraId="6416C262" w14:textId="77777777" w:rsidR="00A42B3D" w:rsidRPr="0007220C" w:rsidRDefault="00A42B3D" w:rsidP="0007220C">
      <w:pPr>
        <w:jc w:val="center"/>
        <w:rPr>
          <w:sz w:val="28"/>
          <w:szCs w:val="28"/>
        </w:rPr>
      </w:pPr>
      <w:r w:rsidRPr="0007220C">
        <w:rPr>
          <w:b/>
          <w:sz w:val="28"/>
          <w:szCs w:val="28"/>
        </w:rPr>
        <w:t xml:space="preserve">Date of birth: </w:t>
      </w:r>
      <w:r w:rsidRPr="0007220C">
        <w:rPr>
          <w:sz w:val="28"/>
          <w:szCs w:val="28"/>
        </w:rPr>
        <w:t>January</w:t>
      </w:r>
      <w:r w:rsidR="00A342C4" w:rsidRPr="0007220C">
        <w:rPr>
          <w:sz w:val="28"/>
          <w:szCs w:val="28"/>
        </w:rPr>
        <w:t xml:space="preserve"> 22, 1988</w:t>
      </w:r>
    </w:p>
    <w:p w14:paraId="582C1D11" w14:textId="77777777" w:rsidR="0007220C" w:rsidRDefault="00BD606F" w:rsidP="00A33755">
      <w:pPr>
        <w:jc w:val="center"/>
        <w:rPr>
          <w:sz w:val="28"/>
          <w:szCs w:val="28"/>
        </w:rPr>
      </w:pPr>
      <w:r w:rsidRPr="0007220C">
        <w:rPr>
          <w:b/>
          <w:sz w:val="28"/>
          <w:szCs w:val="28"/>
        </w:rPr>
        <w:t xml:space="preserve">Place of birth: </w:t>
      </w:r>
      <w:proofErr w:type="gramStart"/>
      <w:r w:rsidRPr="0007220C">
        <w:rPr>
          <w:sz w:val="28"/>
          <w:szCs w:val="28"/>
        </w:rPr>
        <w:t>Santiago ,</w:t>
      </w:r>
      <w:proofErr w:type="gramEnd"/>
      <w:r w:rsidRPr="0007220C">
        <w:rPr>
          <w:sz w:val="28"/>
          <w:szCs w:val="28"/>
        </w:rPr>
        <w:t xml:space="preserve"> D.R</w:t>
      </w:r>
      <w:r w:rsidR="00315D55" w:rsidRPr="0007220C">
        <w:rPr>
          <w:sz w:val="28"/>
          <w:szCs w:val="28"/>
        </w:rPr>
        <w:t>.</w:t>
      </w:r>
    </w:p>
    <w:p w14:paraId="2F63EB7F" w14:textId="77777777" w:rsidR="00A33755" w:rsidRPr="0007220C" w:rsidRDefault="00A33755" w:rsidP="00A33755">
      <w:pPr>
        <w:jc w:val="center"/>
        <w:rPr>
          <w:sz w:val="28"/>
          <w:szCs w:val="28"/>
        </w:rPr>
      </w:pPr>
    </w:p>
    <w:p w14:paraId="274E2435" w14:textId="77777777" w:rsidR="0007220C" w:rsidRDefault="0007220C" w:rsidP="0007220C">
      <w:pPr>
        <w:pStyle w:val="Heading1"/>
        <w:jc w:val="center"/>
        <w:rPr>
          <w:rFonts w:eastAsiaTheme="majorEastAsia" w:cstheme="majorBidi"/>
          <w:i/>
          <w:sz w:val="28"/>
          <w:szCs w:val="28"/>
          <w:u w:val="single"/>
        </w:rPr>
      </w:pPr>
      <w:r>
        <w:rPr>
          <w:sz w:val="36"/>
          <w:szCs w:val="36"/>
          <w:u w:val="single"/>
        </w:rPr>
        <w:t>SCHOOL EDUCATION</w:t>
      </w:r>
    </w:p>
    <w:p w14:paraId="7BCFBA26" w14:textId="77777777" w:rsidR="0007220C" w:rsidRDefault="0007220C" w:rsidP="0007220C">
      <w:pPr>
        <w:pStyle w:val="Heading1"/>
        <w:jc w:val="center"/>
        <w:rPr>
          <w:rFonts w:eastAsiaTheme="majorEastAsia" w:cstheme="majorBidi"/>
          <w:i/>
          <w:sz w:val="28"/>
          <w:szCs w:val="28"/>
          <w:u w:val="single"/>
        </w:rPr>
      </w:pPr>
    </w:p>
    <w:p w14:paraId="6B254D25" w14:textId="77777777" w:rsidR="0030280F" w:rsidRPr="0007220C" w:rsidRDefault="0030280F" w:rsidP="0007220C">
      <w:pPr>
        <w:pStyle w:val="Heading1"/>
        <w:jc w:val="center"/>
        <w:rPr>
          <w:b w:val="0"/>
          <w:sz w:val="28"/>
          <w:szCs w:val="28"/>
        </w:rPr>
      </w:pPr>
      <w:r w:rsidRPr="0007220C">
        <w:rPr>
          <w:sz w:val="28"/>
          <w:szCs w:val="28"/>
        </w:rPr>
        <w:t>Colegio “La Esperanza”</w:t>
      </w:r>
    </w:p>
    <w:p w14:paraId="110D82B3" w14:textId="77777777" w:rsidR="00CC60A3" w:rsidRPr="0007220C" w:rsidRDefault="00CC60A3" w:rsidP="0007220C">
      <w:pPr>
        <w:jc w:val="center"/>
        <w:rPr>
          <w:sz w:val="28"/>
          <w:szCs w:val="28"/>
        </w:rPr>
      </w:pPr>
      <w:r w:rsidRPr="0007220C">
        <w:rPr>
          <w:sz w:val="28"/>
          <w:szCs w:val="28"/>
        </w:rPr>
        <w:t xml:space="preserve">Pre-Kinder </w:t>
      </w:r>
      <w:r w:rsidR="00E24D47" w:rsidRPr="0007220C">
        <w:rPr>
          <w:sz w:val="28"/>
          <w:szCs w:val="28"/>
        </w:rPr>
        <w:t>–</w:t>
      </w:r>
      <w:r w:rsidR="006C7DDE" w:rsidRPr="0007220C">
        <w:rPr>
          <w:sz w:val="28"/>
          <w:szCs w:val="28"/>
        </w:rPr>
        <w:t xml:space="preserve"> </w:t>
      </w:r>
      <w:proofErr w:type="spellStart"/>
      <w:r w:rsidR="006C7DDE" w:rsidRPr="0007220C">
        <w:rPr>
          <w:sz w:val="28"/>
          <w:szCs w:val="28"/>
        </w:rPr>
        <w:t>Básica</w:t>
      </w:r>
      <w:proofErr w:type="spellEnd"/>
      <w:r w:rsidR="006C7DDE" w:rsidRPr="0007220C">
        <w:rPr>
          <w:sz w:val="28"/>
          <w:szCs w:val="28"/>
        </w:rPr>
        <w:t xml:space="preserve"> (2002)</w:t>
      </w:r>
    </w:p>
    <w:p w14:paraId="4E5BC30D" w14:textId="77777777" w:rsidR="00E24D47" w:rsidRPr="0007220C" w:rsidRDefault="00E24D47" w:rsidP="0007220C">
      <w:pPr>
        <w:jc w:val="center"/>
        <w:rPr>
          <w:sz w:val="28"/>
          <w:szCs w:val="28"/>
        </w:rPr>
      </w:pPr>
    </w:p>
    <w:p w14:paraId="3156A224" w14:textId="77777777" w:rsidR="00E24D47" w:rsidRPr="0007220C" w:rsidRDefault="0030280F" w:rsidP="0007220C">
      <w:pPr>
        <w:jc w:val="center"/>
        <w:rPr>
          <w:b/>
          <w:sz w:val="28"/>
          <w:szCs w:val="28"/>
        </w:rPr>
      </w:pPr>
      <w:r w:rsidRPr="0007220C">
        <w:rPr>
          <w:b/>
          <w:sz w:val="28"/>
          <w:szCs w:val="28"/>
        </w:rPr>
        <w:t>Colegio “Santa Ana”</w:t>
      </w:r>
    </w:p>
    <w:p w14:paraId="6396FF71" w14:textId="77777777" w:rsidR="006C7DDE" w:rsidRPr="0007220C" w:rsidRDefault="00E24D47" w:rsidP="0007220C">
      <w:pPr>
        <w:jc w:val="center"/>
        <w:rPr>
          <w:sz w:val="28"/>
          <w:szCs w:val="28"/>
        </w:rPr>
      </w:pPr>
      <w:proofErr w:type="spellStart"/>
      <w:r w:rsidRPr="0007220C">
        <w:rPr>
          <w:sz w:val="28"/>
          <w:szCs w:val="28"/>
        </w:rPr>
        <w:t>Básica</w:t>
      </w:r>
      <w:proofErr w:type="spellEnd"/>
      <w:r w:rsidRPr="0007220C">
        <w:rPr>
          <w:sz w:val="28"/>
          <w:szCs w:val="28"/>
        </w:rPr>
        <w:t xml:space="preserve"> – </w:t>
      </w:r>
      <w:proofErr w:type="spellStart"/>
      <w:r w:rsidRPr="0007220C">
        <w:rPr>
          <w:sz w:val="28"/>
          <w:szCs w:val="28"/>
        </w:rPr>
        <w:t>Bachiller</w:t>
      </w:r>
      <w:proofErr w:type="spellEnd"/>
      <w:r w:rsidRPr="0007220C">
        <w:rPr>
          <w:sz w:val="28"/>
          <w:szCs w:val="28"/>
        </w:rPr>
        <w:t xml:space="preserve"> </w:t>
      </w:r>
      <w:r w:rsidR="006C7DDE" w:rsidRPr="0007220C">
        <w:rPr>
          <w:sz w:val="28"/>
          <w:szCs w:val="28"/>
        </w:rPr>
        <w:t>(2002-2007)</w:t>
      </w:r>
    </w:p>
    <w:p w14:paraId="32D26D04" w14:textId="77777777" w:rsidR="00A33755" w:rsidRDefault="00A33755" w:rsidP="00A33755">
      <w:pPr>
        <w:jc w:val="center"/>
        <w:rPr>
          <w:sz w:val="28"/>
          <w:szCs w:val="28"/>
        </w:rPr>
      </w:pPr>
    </w:p>
    <w:p w14:paraId="4DACF98F" w14:textId="77777777" w:rsidR="0007220C" w:rsidRPr="0007220C" w:rsidRDefault="0007220C" w:rsidP="0007220C">
      <w:pPr>
        <w:jc w:val="center"/>
        <w:rPr>
          <w:b/>
          <w:sz w:val="28"/>
          <w:szCs w:val="28"/>
        </w:rPr>
      </w:pPr>
      <w:r w:rsidRPr="0007220C">
        <w:rPr>
          <w:b/>
          <w:sz w:val="36"/>
          <w:szCs w:val="36"/>
          <w:u w:val="single"/>
        </w:rPr>
        <w:t>COLLEGE EDUCATION</w:t>
      </w:r>
    </w:p>
    <w:p w14:paraId="7FEECB3F" w14:textId="77777777" w:rsidR="0007220C" w:rsidRPr="0007220C" w:rsidRDefault="0007220C" w:rsidP="0007220C">
      <w:pPr>
        <w:jc w:val="center"/>
        <w:rPr>
          <w:sz w:val="28"/>
          <w:szCs w:val="28"/>
        </w:rPr>
      </w:pPr>
    </w:p>
    <w:p w14:paraId="06F82A19" w14:textId="77777777" w:rsidR="00603AEB" w:rsidRPr="0007220C" w:rsidRDefault="0030280F" w:rsidP="0007220C">
      <w:pPr>
        <w:jc w:val="center"/>
        <w:rPr>
          <w:b/>
          <w:sz w:val="28"/>
          <w:szCs w:val="28"/>
        </w:rPr>
      </w:pPr>
      <w:r w:rsidRPr="0007220C">
        <w:rPr>
          <w:b/>
          <w:sz w:val="28"/>
          <w:szCs w:val="28"/>
        </w:rPr>
        <w:t>U</w:t>
      </w:r>
      <w:r w:rsidR="00FA266A" w:rsidRPr="0007220C">
        <w:rPr>
          <w:b/>
          <w:sz w:val="28"/>
          <w:szCs w:val="28"/>
        </w:rPr>
        <w:t xml:space="preserve">niversidad </w:t>
      </w:r>
      <w:proofErr w:type="spellStart"/>
      <w:r w:rsidR="00FA266A" w:rsidRPr="0007220C">
        <w:rPr>
          <w:b/>
          <w:sz w:val="28"/>
          <w:szCs w:val="28"/>
        </w:rPr>
        <w:t>Technológica</w:t>
      </w:r>
      <w:proofErr w:type="spellEnd"/>
      <w:r w:rsidR="00FA266A" w:rsidRPr="0007220C">
        <w:rPr>
          <w:b/>
          <w:sz w:val="28"/>
          <w:szCs w:val="28"/>
        </w:rPr>
        <w:t xml:space="preserve"> de Santiago - UTESA</w:t>
      </w:r>
    </w:p>
    <w:p w14:paraId="7973BE72" w14:textId="77777777" w:rsidR="00041AE4" w:rsidRPr="0007220C" w:rsidRDefault="00A117CF" w:rsidP="0007220C">
      <w:pPr>
        <w:jc w:val="center"/>
        <w:rPr>
          <w:sz w:val="28"/>
          <w:szCs w:val="28"/>
        </w:rPr>
      </w:pPr>
      <w:proofErr w:type="spellStart"/>
      <w:r w:rsidRPr="0007220C">
        <w:rPr>
          <w:sz w:val="28"/>
          <w:szCs w:val="28"/>
        </w:rPr>
        <w:t>Administración</w:t>
      </w:r>
      <w:proofErr w:type="spellEnd"/>
      <w:r w:rsidRPr="0007220C">
        <w:rPr>
          <w:sz w:val="28"/>
          <w:szCs w:val="28"/>
        </w:rPr>
        <w:t xml:space="preserve"> </w:t>
      </w:r>
      <w:r w:rsidR="0030280F" w:rsidRPr="0007220C">
        <w:rPr>
          <w:sz w:val="28"/>
          <w:szCs w:val="28"/>
        </w:rPr>
        <w:t xml:space="preserve">de </w:t>
      </w:r>
      <w:proofErr w:type="spellStart"/>
      <w:r w:rsidRPr="0007220C">
        <w:rPr>
          <w:sz w:val="28"/>
          <w:szCs w:val="28"/>
        </w:rPr>
        <w:t>empresas</w:t>
      </w:r>
      <w:proofErr w:type="spellEnd"/>
      <w:r w:rsidRPr="0007220C">
        <w:rPr>
          <w:sz w:val="28"/>
          <w:szCs w:val="28"/>
        </w:rPr>
        <w:t xml:space="preserve"> (2008)</w:t>
      </w:r>
    </w:p>
    <w:p w14:paraId="685E128C" w14:textId="77777777" w:rsidR="00C2329B" w:rsidRPr="0007220C" w:rsidRDefault="00C2329B" w:rsidP="00A33755">
      <w:pPr>
        <w:rPr>
          <w:sz w:val="28"/>
          <w:szCs w:val="28"/>
        </w:rPr>
      </w:pPr>
    </w:p>
    <w:p w14:paraId="7BFA7DDD" w14:textId="77777777" w:rsidR="0007220C" w:rsidRDefault="00A33755" w:rsidP="00A33755">
      <w:pPr>
        <w:pStyle w:val="Heading1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WORK EXPERIENCE AND SKILL SUMARY</w:t>
      </w:r>
    </w:p>
    <w:p w14:paraId="53BB94E6" w14:textId="77777777" w:rsidR="00A33755" w:rsidRPr="00A33755" w:rsidRDefault="00A33755" w:rsidP="00A33755"/>
    <w:p w14:paraId="5E4C2115" w14:textId="77777777" w:rsidR="00CC2857" w:rsidRDefault="00272794" w:rsidP="0007220C">
      <w:pPr>
        <w:pStyle w:val="Heading1"/>
        <w:jc w:val="center"/>
        <w:rPr>
          <w:sz w:val="28"/>
          <w:szCs w:val="28"/>
        </w:rPr>
      </w:pPr>
      <w:r w:rsidRPr="0007220C">
        <w:rPr>
          <w:sz w:val="28"/>
          <w:szCs w:val="28"/>
        </w:rPr>
        <w:t xml:space="preserve">Data </w:t>
      </w:r>
      <w:proofErr w:type="spellStart"/>
      <w:r w:rsidRPr="0007220C">
        <w:rPr>
          <w:sz w:val="28"/>
          <w:szCs w:val="28"/>
        </w:rPr>
        <w:t>Vimenc</w:t>
      </w:r>
      <w:r w:rsidR="00770CEA" w:rsidRPr="0007220C">
        <w:rPr>
          <w:sz w:val="28"/>
          <w:szCs w:val="28"/>
        </w:rPr>
        <w:t>a</w:t>
      </w:r>
      <w:proofErr w:type="spellEnd"/>
    </w:p>
    <w:p w14:paraId="299E0131" w14:textId="77777777" w:rsidR="00EA7DBE" w:rsidRPr="00EA7DBE" w:rsidRDefault="00EA7DBE" w:rsidP="00EA7DBE">
      <w:pPr>
        <w:jc w:val="center"/>
        <w:rPr>
          <w:sz w:val="28"/>
          <w:szCs w:val="28"/>
        </w:rPr>
      </w:pPr>
      <w:r w:rsidRPr="00EA7DBE">
        <w:rPr>
          <w:sz w:val="28"/>
          <w:szCs w:val="28"/>
        </w:rPr>
        <w:t>[2008 a 2009]</w:t>
      </w:r>
    </w:p>
    <w:p w14:paraId="2DA0711F" w14:textId="77777777" w:rsidR="004D3D71" w:rsidRDefault="004D3D71" w:rsidP="0007220C">
      <w:pPr>
        <w:pStyle w:val="Heading3"/>
        <w:jc w:val="center"/>
        <w:rPr>
          <w:sz w:val="28"/>
          <w:szCs w:val="28"/>
        </w:rPr>
      </w:pPr>
      <w:r w:rsidRPr="0007220C">
        <w:rPr>
          <w:sz w:val="28"/>
          <w:szCs w:val="28"/>
        </w:rPr>
        <w:t>Customer service representative</w:t>
      </w:r>
    </w:p>
    <w:p w14:paraId="7F206E33" w14:textId="77777777" w:rsidR="00A33755" w:rsidRPr="00A33755" w:rsidRDefault="00A33755" w:rsidP="00A33755"/>
    <w:p w14:paraId="1A30A6B9" w14:textId="77777777" w:rsidR="00115AA2" w:rsidRPr="0007220C" w:rsidRDefault="00D9241F" w:rsidP="0007220C">
      <w:pPr>
        <w:pStyle w:val="Heading2"/>
        <w:jc w:val="center"/>
        <w:rPr>
          <w:sz w:val="28"/>
          <w:szCs w:val="28"/>
        </w:rPr>
      </w:pPr>
      <w:r w:rsidRPr="0007220C">
        <w:rPr>
          <w:sz w:val="28"/>
          <w:szCs w:val="28"/>
        </w:rPr>
        <w:t>Over Seas</w:t>
      </w:r>
      <w:r w:rsidR="004D3D71" w:rsidRPr="0007220C">
        <w:rPr>
          <w:sz w:val="28"/>
          <w:szCs w:val="28"/>
        </w:rPr>
        <w:t xml:space="preserve"> Employment</w:t>
      </w:r>
    </w:p>
    <w:p w14:paraId="5778B4FD" w14:textId="77777777" w:rsidR="00EA7DBE" w:rsidRDefault="00EA7DBE" w:rsidP="0007220C">
      <w:pPr>
        <w:pStyle w:val="Heading3"/>
        <w:jc w:val="center"/>
        <w:rPr>
          <w:sz w:val="28"/>
          <w:szCs w:val="28"/>
        </w:rPr>
      </w:pPr>
      <w:r>
        <w:rPr>
          <w:sz w:val="28"/>
          <w:szCs w:val="28"/>
        </w:rPr>
        <w:t>[2009]</w:t>
      </w:r>
    </w:p>
    <w:p w14:paraId="4CC42713" w14:textId="77777777" w:rsidR="00115AA2" w:rsidRDefault="00115AA2" w:rsidP="0007220C">
      <w:pPr>
        <w:pStyle w:val="Heading3"/>
        <w:jc w:val="center"/>
        <w:rPr>
          <w:sz w:val="28"/>
          <w:szCs w:val="28"/>
        </w:rPr>
      </w:pPr>
      <w:r w:rsidRPr="0007220C">
        <w:rPr>
          <w:sz w:val="28"/>
          <w:szCs w:val="28"/>
        </w:rPr>
        <w:t>Data Manager</w:t>
      </w:r>
    </w:p>
    <w:p w14:paraId="1C1BE397" w14:textId="77777777" w:rsidR="00A33755" w:rsidRPr="00A33755" w:rsidRDefault="00A33755" w:rsidP="00A33755"/>
    <w:p w14:paraId="74F6C99B" w14:textId="77777777" w:rsidR="00125DE6" w:rsidRPr="0007220C" w:rsidRDefault="00125DE6" w:rsidP="0007220C">
      <w:pPr>
        <w:pStyle w:val="Heading2"/>
        <w:jc w:val="center"/>
        <w:rPr>
          <w:sz w:val="28"/>
          <w:szCs w:val="28"/>
        </w:rPr>
      </w:pPr>
      <w:r w:rsidRPr="0007220C">
        <w:rPr>
          <w:sz w:val="28"/>
          <w:szCs w:val="28"/>
        </w:rPr>
        <w:t>S</w:t>
      </w:r>
      <w:r w:rsidR="00E176DD" w:rsidRPr="0007220C">
        <w:rPr>
          <w:sz w:val="28"/>
          <w:szCs w:val="28"/>
        </w:rPr>
        <w:t>ynergies Strategic Ser</w:t>
      </w:r>
      <w:r w:rsidRPr="0007220C">
        <w:rPr>
          <w:sz w:val="28"/>
          <w:szCs w:val="28"/>
        </w:rPr>
        <w:t>vices</w:t>
      </w:r>
    </w:p>
    <w:p w14:paraId="3AA13087" w14:textId="77777777" w:rsidR="00EA7DBE" w:rsidRDefault="00EA7DBE" w:rsidP="0007220C">
      <w:pPr>
        <w:pStyle w:val="Heading3"/>
        <w:jc w:val="center"/>
        <w:rPr>
          <w:sz w:val="28"/>
          <w:szCs w:val="28"/>
        </w:rPr>
      </w:pPr>
      <w:r>
        <w:rPr>
          <w:sz w:val="28"/>
          <w:szCs w:val="28"/>
        </w:rPr>
        <w:t>[2009-2014]</w:t>
      </w:r>
    </w:p>
    <w:p w14:paraId="54CF7033" w14:textId="77777777" w:rsidR="00115AA2" w:rsidRDefault="00115AA2" w:rsidP="0007220C">
      <w:pPr>
        <w:pStyle w:val="Heading3"/>
        <w:jc w:val="center"/>
        <w:rPr>
          <w:sz w:val="28"/>
          <w:szCs w:val="28"/>
        </w:rPr>
      </w:pPr>
      <w:r w:rsidRPr="0007220C">
        <w:rPr>
          <w:sz w:val="28"/>
          <w:szCs w:val="28"/>
        </w:rPr>
        <w:t>Customer service representative</w:t>
      </w:r>
    </w:p>
    <w:p w14:paraId="35104778" w14:textId="77777777" w:rsidR="00A33755" w:rsidRPr="00A33755" w:rsidRDefault="00A33755" w:rsidP="00A33755"/>
    <w:p w14:paraId="4C92927F" w14:textId="77777777" w:rsidR="00115AA2" w:rsidRPr="0007220C" w:rsidRDefault="00125DE6" w:rsidP="0007220C">
      <w:pPr>
        <w:pStyle w:val="Heading2"/>
        <w:jc w:val="center"/>
        <w:rPr>
          <w:sz w:val="28"/>
          <w:szCs w:val="28"/>
        </w:rPr>
      </w:pPr>
      <w:r w:rsidRPr="0007220C">
        <w:rPr>
          <w:sz w:val="28"/>
          <w:szCs w:val="28"/>
        </w:rPr>
        <w:t>Plaza Lama</w:t>
      </w:r>
    </w:p>
    <w:p w14:paraId="2E0AEC0D" w14:textId="77777777" w:rsidR="00EA7DBE" w:rsidRDefault="00EA7DBE" w:rsidP="0007220C">
      <w:pPr>
        <w:pStyle w:val="Heading3"/>
        <w:jc w:val="center"/>
        <w:rPr>
          <w:sz w:val="28"/>
          <w:szCs w:val="28"/>
        </w:rPr>
      </w:pPr>
      <w:r>
        <w:rPr>
          <w:sz w:val="28"/>
          <w:szCs w:val="28"/>
        </w:rPr>
        <w:t>[2014]</w:t>
      </w:r>
    </w:p>
    <w:p w14:paraId="740E875C" w14:textId="77777777" w:rsidR="00115AA2" w:rsidRDefault="00115AA2" w:rsidP="0007220C">
      <w:pPr>
        <w:pStyle w:val="Heading3"/>
        <w:jc w:val="center"/>
        <w:rPr>
          <w:sz w:val="28"/>
          <w:szCs w:val="28"/>
        </w:rPr>
      </w:pPr>
      <w:proofErr w:type="spellStart"/>
      <w:r w:rsidRPr="0007220C">
        <w:rPr>
          <w:sz w:val="28"/>
          <w:szCs w:val="28"/>
        </w:rPr>
        <w:t>Vendedor</w:t>
      </w:r>
      <w:proofErr w:type="spellEnd"/>
      <w:r w:rsidRPr="0007220C">
        <w:rPr>
          <w:sz w:val="28"/>
          <w:szCs w:val="28"/>
        </w:rPr>
        <w:t xml:space="preserve"> de </w:t>
      </w:r>
      <w:proofErr w:type="spellStart"/>
      <w:r w:rsidRPr="0007220C">
        <w:rPr>
          <w:sz w:val="28"/>
          <w:szCs w:val="28"/>
        </w:rPr>
        <w:t>calzados</w:t>
      </w:r>
      <w:proofErr w:type="spellEnd"/>
    </w:p>
    <w:p w14:paraId="6C6BD00D" w14:textId="77777777" w:rsidR="00A33755" w:rsidRPr="00A33755" w:rsidRDefault="00A33755" w:rsidP="00A33755"/>
    <w:p w14:paraId="7F1977D5" w14:textId="77777777" w:rsidR="00770CEA" w:rsidRDefault="00CC2857" w:rsidP="0007220C">
      <w:pPr>
        <w:pStyle w:val="Heading2"/>
        <w:jc w:val="center"/>
        <w:rPr>
          <w:sz w:val="28"/>
          <w:szCs w:val="28"/>
        </w:rPr>
      </w:pPr>
      <w:r w:rsidRPr="0007220C">
        <w:rPr>
          <w:sz w:val="28"/>
          <w:szCs w:val="28"/>
        </w:rPr>
        <w:t>Call Service</w:t>
      </w:r>
      <w:r w:rsidR="00B21828" w:rsidRPr="0007220C">
        <w:rPr>
          <w:sz w:val="28"/>
          <w:szCs w:val="28"/>
        </w:rPr>
        <w:t>s</w:t>
      </w:r>
    </w:p>
    <w:p w14:paraId="0F1722FD" w14:textId="77777777" w:rsidR="00EA7DBE" w:rsidRPr="00EA7DBE" w:rsidRDefault="00EA7DBE" w:rsidP="00EA7DBE">
      <w:pPr>
        <w:jc w:val="center"/>
        <w:rPr>
          <w:sz w:val="28"/>
          <w:szCs w:val="28"/>
        </w:rPr>
      </w:pPr>
      <w:r w:rsidRPr="00EA7DBE">
        <w:rPr>
          <w:sz w:val="28"/>
          <w:szCs w:val="28"/>
        </w:rPr>
        <w:t>[2015-2019]</w:t>
      </w:r>
    </w:p>
    <w:p w14:paraId="05A5FA16" w14:textId="77777777" w:rsidR="00D840D9" w:rsidRDefault="00D840D9" w:rsidP="0007220C">
      <w:pPr>
        <w:pStyle w:val="Heading3"/>
        <w:jc w:val="center"/>
        <w:rPr>
          <w:sz w:val="28"/>
          <w:szCs w:val="28"/>
        </w:rPr>
      </w:pPr>
      <w:r w:rsidRPr="0007220C">
        <w:rPr>
          <w:sz w:val="28"/>
          <w:szCs w:val="28"/>
        </w:rPr>
        <w:t>Customer service representative</w:t>
      </w:r>
    </w:p>
    <w:p w14:paraId="4B77DDFB" w14:textId="77777777" w:rsidR="00A33755" w:rsidRPr="00A33755" w:rsidRDefault="00A33755" w:rsidP="00A33755"/>
    <w:p w14:paraId="508BC4AB" w14:textId="77777777" w:rsidR="0007220C" w:rsidRPr="0007220C" w:rsidRDefault="0007220C" w:rsidP="0007220C">
      <w:pPr>
        <w:pStyle w:val="Heading2"/>
        <w:jc w:val="center"/>
        <w:rPr>
          <w:sz w:val="28"/>
          <w:szCs w:val="28"/>
        </w:rPr>
      </w:pPr>
      <w:r w:rsidRPr="0007220C">
        <w:rPr>
          <w:sz w:val="28"/>
          <w:szCs w:val="28"/>
        </w:rPr>
        <w:t>Call Axis</w:t>
      </w:r>
    </w:p>
    <w:p w14:paraId="1D04AFD6" w14:textId="77777777" w:rsidR="00EA7DBE" w:rsidRDefault="00EA7DBE" w:rsidP="00A33755">
      <w:pPr>
        <w:pStyle w:val="Heading3"/>
        <w:jc w:val="center"/>
        <w:rPr>
          <w:sz w:val="28"/>
          <w:szCs w:val="28"/>
        </w:rPr>
      </w:pPr>
      <w:r>
        <w:rPr>
          <w:sz w:val="28"/>
          <w:szCs w:val="28"/>
        </w:rPr>
        <w:t>[2019-2020]</w:t>
      </w:r>
    </w:p>
    <w:p w14:paraId="57DA64CE" w14:textId="77777777" w:rsidR="0007220C" w:rsidRPr="0007220C" w:rsidRDefault="0007220C" w:rsidP="00A33755">
      <w:pPr>
        <w:pStyle w:val="Heading3"/>
        <w:jc w:val="center"/>
        <w:rPr>
          <w:sz w:val="28"/>
          <w:szCs w:val="28"/>
        </w:rPr>
      </w:pPr>
      <w:r w:rsidRPr="0007220C">
        <w:rPr>
          <w:sz w:val="28"/>
          <w:szCs w:val="28"/>
        </w:rPr>
        <w:t>Intake and business manager</w:t>
      </w:r>
    </w:p>
    <w:p w14:paraId="705A1849" w14:textId="77777777" w:rsidR="00A33755" w:rsidRPr="0007220C" w:rsidRDefault="00A33755" w:rsidP="00A33755">
      <w:pPr>
        <w:rPr>
          <w:sz w:val="28"/>
          <w:szCs w:val="28"/>
        </w:rPr>
      </w:pPr>
    </w:p>
    <w:p w14:paraId="4B62A679" w14:textId="77777777" w:rsidR="00E40262" w:rsidRDefault="00A33755" w:rsidP="0007220C">
      <w:pPr>
        <w:pStyle w:val="Heading2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TECHNICAL COURSES</w:t>
      </w:r>
    </w:p>
    <w:p w14:paraId="229956D6" w14:textId="77777777" w:rsidR="00A33755" w:rsidRPr="00A33755" w:rsidRDefault="00A33755" w:rsidP="00A33755"/>
    <w:p w14:paraId="6FA51247" w14:textId="77777777" w:rsidR="00A6527D" w:rsidRPr="0007220C" w:rsidRDefault="00D53C25" w:rsidP="0007220C">
      <w:pPr>
        <w:jc w:val="center"/>
        <w:rPr>
          <w:b/>
          <w:sz w:val="28"/>
          <w:szCs w:val="28"/>
        </w:rPr>
      </w:pPr>
      <w:r w:rsidRPr="0007220C">
        <w:rPr>
          <w:b/>
          <w:sz w:val="28"/>
          <w:szCs w:val="28"/>
        </w:rPr>
        <w:t xml:space="preserve">Centro de </w:t>
      </w:r>
      <w:proofErr w:type="spellStart"/>
      <w:r w:rsidRPr="0007220C">
        <w:rPr>
          <w:b/>
          <w:sz w:val="28"/>
          <w:szCs w:val="28"/>
        </w:rPr>
        <w:t>Informática</w:t>
      </w:r>
      <w:proofErr w:type="spellEnd"/>
      <w:r w:rsidRPr="0007220C">
        <w:rPr>
          <w:b/>
          <w:sz w:val="28"/>
          <w:szCs w:val="28"/>
        </w:rPr>
        <w:t xml:space="preserve"> CADI.</w:t>
      </w:r>
    </w:p>
    <w:p w14:paraId="2ABB1306" w14:textId="77777777" w:rsidR="00A33755" w:rsidRDefault="00A6527D" w:rsidP="00A33755">
      <w:pPr>
        <w:jc w:val="center"/>
        <w:rPr>
          <w:sz w:val="28"/>
          <w:szCs w:val="28"/>
        </w:rPr>
      </w:pPr>
      <w:proofErr w:type="spellStart"/>
      <w:r w:rsidRPr="0007220C">
        <w:rPr>
          <w:sz w:val="28"/>
          <w:szCs w:val="28"/>
        </w:rPr>
        <w:t>P</w:t>
      </w:r>
      <w:r w:rsidR="00D53C25" w:rsidRPr="0007220C">
        <w:rPr>
          <w:sz w:val="28"/>
          <w:szCs w:val="28"/>
        </w:rPr>
        <w:t>rogramación</w:t>
      </w:r>
      <w:proofErr w:type="spellEnd"/>
      <w:r w:rsidR="00D53C25" w:rsidRPr="0007220C">
        <w:rPr>
          <w:sz w:val="28"/>
          <w:szCs w:val="28"/>
        </w:rPr>
        <w:t xml:space="preserve"> de </w:t>
      </w:r>
      <w:proofErr w:type="spellStart"/>
      <w:r w:rsidR="00D53C25" w:rsidRPr="0007220C">
        <w:rPr>
          <w:sz w:val="28"/>
          <w:szCs w:val="28"/>
        </w:rPr>
        <w:t>Computadoras</w:t>
      </w:r>
      <w:proofErr w:type="spellEnd"/>
      <w:r w:rsidR="00D53C25" w:rsidRPr="0007220C">
        <w:rPr>
          <w:sz w:val="28"/>
          <w:szCs w:val="28"/>
        </w:rPr>
        <w:t>.</w:t>
      </w:r>
    </w:p>
    <w:p w14:paraId="65D58FF0" w14:textId="77777777" w:rsidR="00A33755" w:rsidRPr="0007220C" w:rsidRDefault="00A33755" w:rsidP="0007220C">
      <w:pPr>
        <w:jc w:val="center"/>
        <w:rPr>
          <w:sz w:val="28"/>
          <w:szCs w:val="28"/>
        </w:rPr>
      </w:pPr>
    </w:p>
    <w:p w14:paraId="4CFFE452" w14:textId="77777777" w:rsidR="00A6527D" w:rsidRPr="0007220C" w:rsidRDefault="00D53C25" w:rsidP="0007220C">
      <w:pPr>
        <w:jc w:val="center"/>
        <w:rPr>
          <w:sz w:val="28"/>
          <w:szCs w:val="28"/>
        </w:rPr>
      </w:pPr>
      <w:r w:rsidRPr="0007220C">
        <w:rPr>
          <w:b/>
          <w:sz w:val="28"/>
          <w:szCs w:val="28"/>
        </w:rPr>
        <w:t xml:space="preserve"> Centro Cultural </w:t>
      </w:r>
      <w:proofErr w:type="spellStart"/>
      <w:r w:rsidRPr="0007220C">
        <w:rPr>
          <w:b/>
          <w:sz w:val="28"/>
          <w:szCs w:val="28"/>
        </w:rPr>
        <w:t>Dom</w:t>
      </w:r>
      <w:r w:rsidR="00E95032" w:rsidRPr="0007220C">
        <w:rPr>
          <w:b/>
          <w:sz w:val="28"/>
          <w:szCs w:val="28"/>
        </w:rPr>
        <w:t>ín</w:t>
      </w:r>
      <w:r w:rsidRPr="0007220C">
        <w:rPr>
          <w:b/>
          <w:sz w:val="28"/>
          <w:szCs w:val="28"/>
        </w:rPr>
        <w:t>ico</w:t>
      </w:r>
      <w:proofErr w:type="spellEnd"/>
      <w:r w:rsidRPr="0007220C">
        <w:rPr>
          <w:b/>
          <w:sz w:val="28"/>
          <w:szCs w:val="28"/>
        </w:rPr>
        <w:t xml:space="preserve"> Americano.</w:t>
      </w:r>
    </w:p>
    <w:p w14:paraId="0FE6FA7B" w14:textId="77777777" w:rsidR="00D53C25" w:rsidRDefault="00D53C25" w:rsidP="0007220C">
      <w:pPr>
        <w:jc w:val="center"/>
        <w:rPr>
          <w:sz w:val="28"/>
          <w:szCs w:val="28"/>
        </w:rPr>
      </w:pPr>
      <w:proofErr w:type="spellStart"/>
      <w:r w:rsidRPr="0007220C">
        <w:rPr>
          <w:sz w:val="28"/>
          <w:szCs w:val="28"/>
        </w:rPr>
        <w:t>Entrenamiento</w:t>
      </w:r>
      <w:proofErr w:type="spellEnd"/>
      <w:r w:rsidRPr="0007220C">
        <w:rPr>
          <w:sz w:val="28"/>
          <w:szCs w:val="28"/>
        </w:rPr>
        <w:t xml:space="preserve"> de </w:t>
      </w:r>
      <w:proofErr w:type="spellStart"/>
      <w:r w:rsidRPr="0007220C">
        <w:rPr>
          <w:sz w:val="28"/>
          <w:szCs w:val="28"/>
        </w:rPr>
        <w:t>profesor</w:t>
      </w:r>
      <w:proofErr w:type="spellEnd"/>
      <w:r w:rsidRPr="0007220C">
        <w:rPr>
          <w:sz w:val="28"/>
          <w:szCs w:val="28"/>
        </w:rPr>
        <w:t xml:space="preserve"> de ingles.</w:t>
      </w:r>
    </w:p>
    <w:p w14:paraId="2B23E83F" w14:textId="77777777" w:rsidR="00A33755" w:rsidRPr="0007220C" w:rsidRDefault="00A33755" w:rsidP="0007220C">
      <w:pPr>
        <w:jc w:val="center"/>
        <w:rPr>
          <w:sz w:val="28"/>
          <w:szCs w:val="28"/>
        </w:rPr>
      </w:pPr>
    </w:p>
    <w:p w14:paraId="1B918F22" w14:textId="77777777" w:rsidR="00F66DE7" w:rsidRPr="0007220C" w:rsidRDefault="00D53C25" w:rsidP="0007220C">
      <w:pPr>
        <w:jc w:val="center"/>
        <w:rPr>
          <w:b/>
          <w:sz w:val="28"/>
          <w:szCs w:val="28"/>
        </w:rPr>
      </w:pPr>
      <w:r w:rsidRPr="0007220C">
        <w:rPr>
          <w:b/>
          <w:sz w:val="28"/>
          <w:szCs w:val="28"/>
        </w:rPr>
        <w:t xml:space="preserve"> Centro </w:t>
      </w:r>
      <w:proofErr w:type="spellStart"/>
      <w:r w:rsidRPr="0007220C">
        <w:rPr>
          <w:b/>
          <w:sz w:val="28"/>
          <w:szCs w:val="28"/>
        </w:rPr>
        <w:t>Tecnol</w:t>
      </w:r>
      <w:r w:rsidR="00F66DE7" w:rsidRPr="0007220C">
        <w:rPr>
          <w:b/>
          <w:sz w:val="28"/>
          <w:szCs w:val="28"/>
        </w:rPr>
        <w:t>ó</w:t>
      </w:r>
      <w:r w:rsidRPr="0007220C">
        <w:rPr>
          <w:b/>
          <w:sz w:val="28"/>
          <w:szCs w:val="28"/>
        </w:rPr>
        <w:t>gico</w:t>
      </w:r>
      <w:proofErr w:type="spellEnd"/>
      <w:r w:rsidRPr="0007220C">
        <w:rPr>
          <w:b/>
          <w:sz w:val="28"/>
          <w:szCs w:val="28"/>
        </w:rPr>
        <w:t xml:space="preserve"> La </w:t>
      </w:r>
      <w:proofErr w:type="spellStart"/>
      <w:r w:rsidRPr="0007220C">
        <w:rPr>
          <w:b/>
          <w:sz w:val="28"/>
          <w:szCs w:val="28"/>
        </w:rPr>
        <w:t>Centenaria</w:t>
      </w:r>
      <w:proofErr w:type="spellEnd"/>
    </w:p>
    <w:p w14:paraId="3A2CC173" w14:textId="77777777" w:rsidR="001A3277" w:rsidRPr="0007220C" w:rsidRDefault="00D53C25" w:rsidP="0007220C">
      <w:pPr>
        <w:jc w:val="center"/>
        <w:rPr>
          <w:sz w:val="28"/>
          <w:szCs w:val="28"/>
        </w:rPr>
      </w:pPr>
      <w:proofErr w:type="spellStart"/>
      <w:r w:rsidRPr="0007220C">
        <w:rPr>
          <w:sz w:val="28"/>
          <w:szCs w:val="28"/>
        </w:rPr>
        <w:t>Emprendedurismo</w:t>
      </w:r>
      <w:proofErr w:type="spellEnd"/>
      <w:r w:rsidRPr="0007220C">
        <w:rPr>
          <w:sz w:val="28"/>
          <w:szCs w:val="28"/>
        </w:rPr>
        <w:t>,</w:t>
      </w:r>
    </w:p>
    <w:p w14:paraId="62063829" w14:textId="77777777" w:rsidR="00D53C25" w:rsidRPr="0007220C" w:rsidRDefault="00AD7B5B" w:rsidP="0007220C">
      <w:pPr>
        <w:jc w:val="center"/>
        <w:rPr>
          <w:sz w:val="28"/>
          <w:szCs w:val="28"/>
        </w:rPr>
      </w:pPr>
      <w:proofErr w:type="spellStart"/>
      <w:r w:rsidRPr="0007220C">
        <w:rPr>
          <w:sz w:val="28"/>
          <w:szCs w:val="28"/>
        </w:rPr>
        <w:t>Paquete</w:t>
      </w:r>
      <w:proofErr w:type="spellEnd"/>
      <w:r w:rsidRPr="0007220C">
        <w:rPr>
          <w:sz w:val="28"/>
          <w:szCs w:val="28"/>
        </w:rPr>
        <w:t xml:space="preserve"> </w:t>
      </w:r>
      <w:r w:rsidR="00D53C25" w:rsidRPr="0007220C">
        <w:rPr>
          <w:sz w:val="28"/>
          <w:szCs w:val="28"/>
        </w:rPr>
        <w:t>de office.</w:t>
      </w:r>
    </w:p>
    <w:p w14:paraId="23A55F81" w14:textId="77777777" w:rsidR="00D53C25" w:rsidRPr="00A33755" w:rsidRDefault="00D53C25" w:rsidP="00A33755">
      <w:pPr>
        <w:pStyle w:val="Heading1"/>
        <w:jc w:val="center"/>
        <w:rPr>
          <w:rFonts w:asciiTheme="minorHAnsi" w:hAnsiTheme="minorHAnsi"/>
          <w:i/>
          <w:spacing w:val="0"/>
          <w:sz w:val="36"/>
          <w:szCs w:val="36"/>
          <w:u w:val="single"/>
        </w:rPr>
      </w:pPr>
    </w:p>
    <w:p w14:paraId="1A4D8CD7" w14:textId="77777777" w:rsidR="00A33755" w:rsidRDefault="00A33755" w:rsidP="00A33755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WORK AND PERSONAL REFERENCES</w:t>
      </w:r>
    </w:p>
    <w:p w14:paraId="2C20D7B1" w14:textId="77777777" w:rsidR="00A33755" w:rsidRPr="00A33755" w:rsidRDefault="00A33755" w:rsidP="00A33755">
      <w:pPr>
        <w:jc w:val="center"/>
        <w:rPr>
          <w:b/>
          <w:i/>
          <w:sz w:val="36"/>
          <w:szCs w:val="36"/>
          <w:u w:val="single"/>
        </w:rPr>
      </w:pPr>
    </w:p>
    <w:p w14:paraId="02FF7500" w14:textId="77777777" w:rsidR="00D53C25" w:rsidRPr="0007220C" w:rsidRDefault="00A33755" w:rsidP="0007220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Ma</w:t>
      </w:r>
      <w:r w:rsidR="00D53C25" w:rsidRPr="0007220C">
        <w:rPr>
          <w:b/>
          <w:sz w:val="28"/>
          <w:szCs w:val="28"/>
        </w:rPr>
        <w:t>rcos Tejed</w:t>
      </w:r>
      <w:r w:rsidR="00F822FC" w:rsidRPr="0007220C">
        <w:rPr>
          <w:b/>
          <w:sz w:val="28"/>
          <w:szCs w:val="28"/>
        </w:rPr>
        <w:t>a</w:t>
      </w:r>
    </w:p>
    <w:p w14:paraId="1D38305B" w14:textId="77777777" w:rsidR="00F822FC" w:rsidRDefault="00F822FC" w:rsidP="0007220C">
      <w:pPr>
        <w:jc w:val="center"/>
        <w:rPr>
          <w:sz w:val="28"/>
          <w:szCs w:val="28"/>
        </w:rPr>
      </w:pPr>
      <w:proofErr w:type="spellStart"/>
      <w:r w:rsidRPr="0007220C">
        <w:rPr>
          <w:sz w:val="28"/>
          <w:szCs w:val="28"/>
        </w:rPr>
        <w:t>Cel</w:t>
      </w:r>
      <w:proofErr w:type="spellEnd"/>
      <w:r w:rsidRPr="0007220C">
        <w:rPr>
          <w:sz w:val="28"/>
          <w:szCs w:val="28"/>
        </w:rPr>
        <w:t>.: 809-841-7557</w:t>
      </w:r>
    </w:p>
    <w:p w14:paraId="0FA3E51C" w14:textId="77777777" w:rsidR="00A33755" w:rsidRPr="0007220C" w:rsidRDefault="00A33755" w:rsidP="0007220C">
      <w:pPr>
        <w:jc w:val="center"/>
        <w:rPr>
          <w:sz w:val="28"/>
          <w:szCs w:val="28"/>
        </w:rPr>
      </w:pPr>
    </w:p>
    <w:p w14:paraId="1D9929AF" w14:textId="77777777" w:rsidR="00D53C25" w:rsidRPr="0007220C" w:rsidRDefault="00D53C25" w:rsidP="0007220C">
      <w:pPr>
        <w:jc w:val="center"/>
        <w:rPr>
          <w:sz w:val="28"/>
          <w:szCs w:val="28"/>
        </w:rPr>
      </w:pPr>
      <w:r w:rsidRPr="0007220C">
        <w:rPr>
          <w:b/>
          <w:sz w:val="28"/>
          <w:szCs w:val="28"/>
        </w:rPr>
        <w:t xml:space="preserve"> Dorys Matias</w:t>
      </w:r>
    </w:p>
    <w:p w14:paraId="17E0CF21" w14:textId="77777777" w:rsidR="00D53C25" w:rsidRDefault="00D53C25" w:rsidP="0007220C">
      <w:pPr>
        <w:jc w:val="center"/>
        <w:rPr>
          <w:sz w:val="28"/>
          <w:szCs w:val="28"/>
        </w:rPr>
      </w:pPr>
      <w:proofErr w:type="spellStart"/>
      <w:r w:rsidRPr="0007220C">
        <w:rPr>
          <w:sz w:val="28"/>
          <w:szCs w:val="28"/>
        </w:rPr>
        <w:t>Cel</w:t>
      </w:r>
      <w:proofErr w:type="spellEnd"/>
      <w:r w:rsidRPr="0007220C">
        <w:rPr>
          <w:sz w:val="28"/>
          <w:szCs w:val="28"/>
        </w:rPr>
        <w:t>.: 829-984-9565</w:t>
      </w:r>
    </w:p>
    <w:p w14:paraId="2676F371" w14:textId="77777777" w:rsidR="00A33755" w:rsidRPr="0007220C" w:rsidRDefault="00A33755" w:rsidP="0007220C">
      <w:pPr>
        <w:jc w:val="center"/>
        <w:rPr>
          <w:sz w:val="28"/>
          <w:szCs w:val="28"/>
        </w:rPr>
      </w:pPr>
    </w:p>
    <w:p w14:paraId="3C65F058" w14:textId="77777777" w:rsidR="0062169F" w:rsidRPr="0007220C" w:rsidRDefault="0062169F" w:rsidP="0007220C">
      <w:pPr>
        <w:jc w:val="center"/>
        <w:rPr>
          <w:b/>
          <w:sz w:val="28"/>
          <w:szCs w:val="28"/>
        </w:rPr>
      </w:pPr>
      <w:r w:rsidRPr="0007220C">
        <w:rPr>
          <w:sz w:val="28"/>
          <w:szCs w:val="28"/>
        </w:rPr>
        <w:t xml:space="preserve"> </w:t>
      </w:r>
      <w:r w:rsidRPr="0007220C">
        <w:rPr>
          <w:b/>
          <w:sz w:val="28"/>
          <w:szCs w:val="28"/>
        </w:rPr>
        <w:t>Gisela Minaya</w:t>
      </w:r>
    </w:p>
    <w:p w14:paraId="2DC245F3" w14:textId="77777777" w:rsidR="00D53C25" w:rsidRDefault="00D53C25" w:rsidP="0007220C">
      <w:pPr>
        <w:jc w:val="center"/>
        <w:rPr>
          <w:sz w:val="28"/>
          <w:szCs w:val="28"/>
        </w:rPr>
      </w:pPr>
      <w:proofErr w:type="spellStart"/>
      <w:r w:rsidRPr="0007220C">
        <w:rPr>
          <w:sz w:val="28"/>
          <w:szCs w:val="28"/>
        </w:rPr>
        <w:t>Cel</w:t>
      </w:r>
      <w:proofErr w:type="spellEnd"/>
      <w:r w:rsidRPr="0007220C">
        <w:rPr>
          <w:sz w:val="28"/>
          <w:szCs w:val="28"/>
        </w:rPr>
        <w:t>.: 809-852-5448</w:t>
      </w:r>
    </w:p>
    <w:p w14:paraId="110236EC" w14:textId="77777777" w:rsidR="00A33755" w:rsidRPr="0007220C" w:rsidRDefault="00A33755" w:rsidP="0007220C">
      <w:pPr>
        <w:jc w:val="center"/>
        <w:rPr>
          <w:sz w:val="28"/>
          <w:szCs w:val="28"/>
        </w:rPr>
      </w:pPr>
    </w:p>
    <w:p w14:paraId="1D01C5B1" w14:textId="77777777" w:rsidR="007D4F66" w:rsidRPr="0007220C" w:rsidRDefault="007D4F66" w:rsidP="0007220C">
      <w:pPr>
        <w:jc w:val="center"/>
        <w:rPr>
          <w:b/>
          <w:sz w:val="28"/>
          <w:szCs w:val="28"/>
        </w:rPr>
      </w:pPr>
      <w:r w:rsidRPr="0007220C">
        <w:rPr>
          <w:sz w:val="28"/>
          <w:szCs w:val="28"/>
        </w:rPr>
        <w:t xml:space="preserve"> </w:t>
      </w:r>
      <w:r w:rsidRPr="0007220C">
        <w:rPr>
          <w:b/>
          <w:sz w:val="28"/>
          <w:szCs w:val="28"/>
        </w:rPr>
        <w:t>Denisse Kim</w:t>
      </w:r>
    </w:p>
    <w:p w14:paraId="6809D57D" w14:textId="77777777" w:rsidR="007D4F66" w:rsidRPr="0007220C" w:rsidRDefault="007D4F66" w:rsidP="0007220C">
      <w:pPr>
        <w:jc w:val="center"/>
        <w:rPr>
          <w:sz w:val="28"/>
          <w:szCs w:val="28"/>
        </w:rPr>
      </w:pPr>
      <w:r w:rsidRPr="0007220C">
        <w:rPr>
          <w:sz w:val="28"/>
          <w:szCs w:val="28"/>
        </w:rPr>
        <w:t>Cel.: 829</w:t>
      </w:r>
      <w:r w:rsidR="00630EEB" w:rsidRPr="0007220C">
        <w:rPr>
          <w:sz w:val="28"/>
          <w:szCs w:val="28"/>
        </w:rPr>
        <w:t>-879-1286</w:t>
      </w:r>
    </w:p>
    <w:p w14:paraId="5C501378" w14:textId="77777777" w:rsidR="00307BF9" w:rsidRPr="0007220C" w:rsidRDefault="00307BF9" w:rsidP="0007220C">
      <w:pPr>
        <w:jc w:val="center"/>
        <w:rPr>
          <w:sz w:val="28"/>
          <w:szCs w:val="28"/>
        </w:rPr>
      </w:pPr>
    </w:p>
    <w:sectPr w:rsidR="00307BF9" w:rsidRPr="0007220C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3DBC3" w14:textId="77777777" w:rsidR="0090528E" w:rsidRDefault="0090528E">
      <w:pPr>
        <w:spacing w:after="0" w:line="240" w:lineRule="auto"/>
      </w:pPr>
      <w:r>
        <w:separator/>
      </w:r>
    </w:p>
  </w:endnote>
  <w:endnote w:type="continuationSeparator" w:id="0">
    <w:p w14:paraId="535E90BD" w14:textId="77777777" w:rsidR="0090528E" w:rsidRDefault="00905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9B4392" w14:textId="77777777" w:rsidR="00041AE4" w:rsidRDefault="004909E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7DB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7D47D" w14:textId="77777777" w:rsidR="0090528E" w:rsidRDefault="0090528E">
      <w:pPr>
        <w:spacing w:after="0" w:line="240" w:lineRule="auto"/>
      </w:pPr>
      <w:r>
        <w:separator/>
      </w:r>
    </w:p>
  </w:footnote>
  <w:footnote w:type="continuationSeparator" w:id="0">
    <w:p w14:paraId="192139EF" w14:textId="77777777" w:rsidR="0090528E" w:rsidRDefault="00905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F7D3A" w14:textId="77777777" w:rsidR="00041AE4" w:rsidRDefault="004909E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1385223" wp14:editId="78B3DA4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B3F6679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166D1" w14:textId="77777777" w:rsidR="00041AE4" w:rsidRDefault="004909E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6CB017C" wp14:editId="5504C464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38D558D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">
              <v:rect id="Rectangle 6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78F6F82"/>
    <w:multiLevelType w:val="hybridMultilevel"/>
    <w:tmpl w:val="3232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3C25"/>
    <w:rsid w:val="00041AE4"/>
    <w:rsid w:val="0007220C"/>
    <w:rsid w:val="0008287D"/>
    <w:rsid w:val="00094744"/>
    <w:rsid w:val="000A2B4F"/>
    <w:rsid w:val="000B3C05"/>
    <w:rsid w:val="00115AA2"/>
    <w:rsid w:val="00124349"/>
    <w:rsid w:val="00125DE6"/>
    <w:rsid w:val="00131569"/>
    <w:rsid w:val="001A3277"/>
    <w:rsid w:val="001B68D7"/>
    <w:rsid w:val="001C735E"/>
    <w:rsid w:val="0021789D"/>
    <w:rsid w:val="00272794"/>
    <w:rsid w:val="002763FC"/>
    <w:rsid w:val="00294FA8"/>
    <w:rsid w:val="002C7C36"/>
    <w:rsid w:val="0030280F"/>
    <w:rsid w:val="00303FED"/>
    <w:rsid w:val="00307BF9"/>
    <w:rsid w:val="00315D55"/>
    <w:rsid w:val="00340C33"/>
    <w:rsid w:val="00355D61"/>
    <w:rsid w:val="003811F0"/>
    <w:rsid w:val="003C080D"/>
    <w:rsid w:val="00403392"/>
    <w:rsid w:val="00475690"/>
    <w:rsid w:val="004909E5"/>
    <w:rsid w:val="004D3D71"/>
    <w:rsid w:val="004D6B8D"/>
    <w:rsid w:val="0055082F"/>
    <w:rsid w:val="00603AEB"/>
    <w:rsid w:val="0062169F"/>
    <w:rsid w:val="006267E3"/>
    <w:rsid w:val="00630EEB"/>
    <w:rsid w:val="006C7DDE"/>
    <w:rsid w:val="00770CEA"/>
    <w:rsid w:val="00776E8B"/>
    <w:rsid w:val="00787B23"/>
    <w:rsid w:val="007A2D22"/>
    <w:rsid w:val="007A4785"/>
    <w:rsid w:val="007D4F66"/>
    <w:rsid w:val="00862F73"/>
    <w:rsid w:val="008E2463"/>
    <w:rsid w:val="0090528E"/>
    <w:rsid w:val="0096617B"/>
    <w:rsid w:val="009818AE"/>
    <w:rsid w:val="00A117CF"/>
    <w:rsid w:val="00A33755"/>
    <w:rsid w:val="00A342C4"/>
    <w:rsid w:val="00A42B3D"/>
    <w:rsid w:val="00A50712"/>
    <w:rsid w:val="00A6527D"/>
    <w:rsid w:val="00AB16D8"/>
    <w:rsid w:val="00AD7B5B"/>
    <w:rsid w:val="00B05805"/>
    <w:rsid w:val="00B05E95"/>
    <w:rsid w:val="00B21828"/>
    <w:rsid w:val="00BD606F"/>
    <w:rsid w:val="00BE35E4"/>
    <w:rsid w:val="00C2329B"/>
    <w:rsid w:val="00C46D65"/>
    <w:rsid w:val="00C846EF"/>
    <w:rsid w:val="00CB37A5"/>
    <w:rsid w:val="00CC2857"/>
    <w:rsid w:val="00CC60A3"/>
    <w:rsid w:val="00CF28E3"/>
    <w:rsid w:val="00D14C34"/>
    <w:rsid w:val="00D158A2"/>
    <w:rsid w:val="00D41EA6"/>
    <w:rsid w:val="00D53C25"/>
    <w:rsid w:val="00D840D9"/>
    <w:rsid w:val="00D8479A"/>
    <w:rsid w:val="00D9241F"/>
    <w:rsid w:val="00DC57B1"/>
    <w:rsid w:val="00DD56D9"/>
    <w:rsid w:val="00E176DD"/>
    <w:rsid w:val="00E24D47"/>
    <w:rsid w:val="00E40262"/>
    <w:rsid w:val="00E86878"/>
    <w:rsid w:val="00E924A9"/>
    <w:rsid w:val="00E95032"/>
    <w:rsid w:val="00EA7DBE"/>
    <w:rsid w:val="00F32F21"/>
    <w:rsid w:val="00F66DE7"/>
    <w:rsid w:val="00F710B4"/>
    <w:rsid w:val="00F7293E"/>
    <w:rsid w:val="00F7556C"/>
    <w:rsid w:val="00F802D5"/>
    <w:rsid w:val="00F822FC"/>
    <w:rsid w:val="00FA266A"/>
    <w:rsid w:val="00FA4512"/>
    <w:rsid w:val="00FC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AFADC0A"/>
  <w15:docId w15:val="{3FC8C6B0-E38F-4577-AAD3-0D419315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862F73"/>
    <w:rPr>
      <w:color w:val="3D859C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2F7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2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.%20Kim\Downloads\%7b2EBCD005-F67D-C34B-BEC3-680E3E7514CA%7dtf1639212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{2EBCD005-F67D-C34B-BEC3-680E3E7514CA}tf16392120</Template>
  <TotalTime>0</TotalTime>
  <Pages>3</Pages>
  <Words>187</Words>
  <Characters>1072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Denisse Kim</dc:creator>
  <cp:keywords/>
  <dc:description/>
  <cp:lastModifiedBy>David Fogg</cp:lastModifiedBy>
  <cp:revision>2</cp:revision>
  <dcterms:created xsi:type="dcterms:W3CDTF">2020-02-21T16:57:00Z</dcterms:created>
  <dcterms:modified xsi:type="dcterms:W3CDTF">2020-02-21T16:57:00Z</dcterms:modified>
</cp:coreProperties>
</file>
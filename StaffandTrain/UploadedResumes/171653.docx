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70"/>
        <w:gridCol w:w="6966"/>
      </w:tblGrid>
      <w:tr w:rsidR="00C420C8" w:rsidRPr="005152F2" w14:paraId="23F9ECFA" w14:textId="77777777" w:rsidTr="0028723B">
        <w:tc>
          <w:tcPr>
            <w:tcW w:w="2970" w:type="dxa"/>
          </w:tcPr>
          <w:p w14:paraId="3361C79D" w14:textId="77777777" w:rsidR="00C420C8" w:rsidRPr="00BB156E" w:rsidRDefault="003421B3" w:rsidP="003856C9">
            <w:pPr>
              <w:pStyle w:val="Heading1"/>
              <w:rPr>
                <w:lang w:val="es-DO"/>
              </w:rPr>
            </w:pPr>
            <w:bookmarkStart w:id="0" w:name="_GoBack"/>
            <w:bookmarkEnd w:id="0"/>
            <w:r w:rsidRPr="00BB156E">
              <w:rPr>
                <w:lang w:val="es-DO"/>
              </w:rPr>
              <w:t>Richard Castillo</w:t>
            </w:r>
          </w:p>
          <w:p w14:paraId="493395B2" w14:textId="77777777" w:rsidR="0028723B" w:rsidRPr="0028723B" w:rsidRDefault="0028723B" w:rsidP="0028723B">
            <w:pPr>
              <w:rPr>
                <w:lang w:val="es-DO"/>
              </w:rPr>
            </w:pPr>
            <w:proofErr w:type="spellStart"/>
            <w:r w:rsidRPr="0028723B">
              <w:rPr>
                <w:b/>
                <w:lang w:val="es-DO"/>
              </w:rPr>
              <w:t>Address</w:t>
            </w:r>
            <w:proofErr w:type="spellEnd"/>
            <w:r w:rsidRPr="0028723B">
              <w:rPr>
                <w:lang w:val="es-DO"/>
              </w:rPr>
              <w:t>: Calle José Aybar Castellanos.</w:t>
            </w:r>
          </w:p>
          <w:p w14:paraId="5B02A853" w14:textId="77777777" w:rsidR="0028723B" w:rsidRPr="004B4126" w:rsidRDefault="0028723B" w:rsidP="0028723B">
            <w:pPr>
              <w:rPr>
                <w:lang w:val="es-DO"/>
              </w:rPr>
            </w:pPr>
            <w:r w:rsidRPr="004B4126">
              <w:rPr>
                <w:lang w:val="es-DO"/>
              </w:rPr>
              <w:t xml:space="preserve">Condominio: México 84 </w:t>
            </w:r>
          </w:p>
          <w:p w14:paraId="1000701E" w14:textId="77777777" w:rsidR="0028723B" w:rsidRPr="00BB156E" w:rsidRDefault="0028723B" w:rsidP="0028723B">
            <w:proofErr w:type="spellStart"/>
            <w:r w:rsidRPr="00BB156E">
              <w:t>Apto</w:t>
            </w:r>
            <w:proofErr w:type="spellEnd"/>
            <w:r w:rsidRPr="00BB156E">
              <w:t xml:space="preserve">. 206. La </w:t>
            </w:r>
            <w:proofErr w:type="spellStart"/>
            <w:r w:rsidRPr="00BB156E">
              <w:t>Esperilla</w:t>
            </w:r>
            <w:proofErr w:type="spellEnd"/>
            <w:r w:rsidRPr="00BB156E">
              <w:t>.</w:t>
            </w:r>
          </w:p>
          <w:p w14:paraId="7BD9DAF4" w14:textId="77777777" w:rsidR="004B4126" w:rsidRDefault="004B4126" w:rsidP="004B4126">
            <w:pPr>
              <w:pStyle w:val="Heading1"/>
              <w:rPr>
                <w:sz w:val="20"/>
              </w:rPr>
            </w:pPr>
            <w:r w:rsidRPr="004B4126">
              <w:rPr>
                <w:b/>
                <w:sz w:val="20"/>
              </w:rPr>
              <w:t>Date of Birth</w:t>
            </w:r>
            <w:r w:rsidRPr="004B4126">
              <w:rPr>
                <w:sz w:val="20"/>
              </w:rPr>
              <w:t xml:space="preserve">: </w:t>
            </w:r>
          </w:p>
          <w:p w14:paraId="6FB1BB59" w14:textId="77777777" w:rsidR="004B4126" w:rsidRPr="004B4126" w:rsidRDefault="004B4126" w:rsidP="004B4126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February 5 of 1992</w:t>
            </w:r>
          </w:p>
          <w:p w14:paraId="106D3727" w14:textId="77777777" w:rsidR="00477376" w:rsidRPr="004B4126" w:rsidRDefault="00477376" w:rsidP="0028723B">
            <w:pPr>
              <w:pStyle w:val="Graphic"/>
              <w:jc w:val="both"/>
            </w:pPr>
          </w:p>
          <w:p w14:paraId="48E98359" w14:textId="77777777" w:rsid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A5925DA" wp14:editId="590DF49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11DC2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160BF4E" w14:textId="77777777" w:rsidR="003421B3" w:rsidRPr="003421B3" w:rsidRDefault="003421B3" w:rsidP="003421B3">
            <w:pPr>
              <w:pStyle w:val="Heading3"/>
            </w:pPr>
            <w:r>
              <w:t>Email</w:t>
            </w:r>
          </w:p>
          <w:p w14:paraId="3797E23C" w14:textId="77777777" w:rsidR="00C420C8" w:rsidRPr="00C420C8" w:rsidRDefault="003421B3" w:rsidP="00441EB9">
            <w:pPr>
              <w:pStyle w:val="Heading3"/>
            </w:pPr>
            <w:r>
              <w:t>Keoryn22@gmail.com</w:t>
            </w:r>
          </w:p>
          <w:p w14:paraId="58CEFBE6" w14:textId="77777777" w:rsid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76DEB67" wp14:editId="1EEC8305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5A39D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7A29A2C" w14:textId="77777777" w:rsidR="003421B3" w:rsidRPr="003421B3" w:rsidRDefault="00081B41" w:rsidP="003421B3">
            <w:pPr>
              <w:pStyle w:val="Heading3"/>
            </w:pPr>
            <w:r>
              <w:t>Cell Phone</w:t>
            </w:r>
          </w:p>
          <w:p w14:paraId="540147E0" w14:textId="77777777" w:rsidR="00C420C8" w:rsidRPr="00C420C8" w:rsidRDefault="003421B3" w:rsidP="00441EB9">
            <w:pPr>
              <w:pStyle w:val="Heading3"/>
            </w:pPr>
            <w:r>
              <w:t>829-635-0505</w:t>
            </w:r>
          </w:p>
          <w:p w14:paraId="502F3790" w14:textId="77777777" w:rsid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26B1DEC" wp14:editId="1267CF0A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8B78AB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E736B53" w14:textId="77777777" w:rsidR="003421B3" w:rsidRPr="003421B3" w:rsidRDefault="00081B41" w:rsidP="00D75DE7">
            <w:pPr>
              <w:pStyle w:val="Heading3"/>
            </w:pPr>
            <w:r>
              <w:t>LinkedIn profile</w:t>
            </w:r>
            <w:r w:rsidR="003421B3">
              <w:t>: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70"/>
            </w:tblGrid>
            <w:tr w:rsidR="00C420C8" w:rsidRPr="005152F2" w14:paraId="4826E653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CE92B16" w14:textId="77777777" w:rsidR="00C420C8" w:rsidRPr="00441EB9" w:rsidRDefault="00DF74C3" w:rsidP="003421B3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7" w:history="1">
                    <w:r w:rsidR="00D75DE7" w:rsidRPr="00D75DE7">
                      <w:rPr>
                        <w:rFonts w:asciiTheme="minorHAnsi" w:eastAsiaTheme="minorHAnsi" w:hAnsiTheme="minorHAnsi" w:cstheme="minorBidi"/>
                        <w:caps w:val="0"/>
                        <w:color w:val="0000FF"/>
                        <w:szCs w:val="22"/>
                        <w:u w:val="single"/>
                      </w:rPr>
                      <w:t>https://www.linkedin.com/in/richard-castillo-26439314a/</w:t>
                    </w:r>
                  </w:hyperlink>
                </w:p>
              </w:tc>
            </w:tr>
            <w:tr w:rsidR="00C420C8" w:rsidRPr="005152F2" w14:paraId="77631C1C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75ED765" w14:textId="77777777" w:rsidR="00C420C8" w:rsidRDefault="00DF74C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80FFBFFC4E043B5A8FB70D714683A30"/>
                      </w:placeholder>
                      <w:temporary/>
                      <w:showingPlcHdr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C79FDFB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37E601E" wp14:editId="123A1C31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54F77DE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F115A2D" w14:textId="77777777" w:rsidR="00477376" w:rsidRPr="00477376" w:rsidRDefault="00477376" w:rsidP="00477376">
                  <w:pPr>
                    <w:pStyle w:val="HTMLPreformatted"/>
                    <w:shd w:val="clear" w:color="auto" w:fill="FFFFFF"/>
                    <w:rPr>
                      <w:rFonts w:ascii="inherit" w:eastAsia="Times New Roman" w:hAnsi="inherit" w:cs="Courier New"/>
                      <w:color w:val="212121"/>
                      <w:sz w:val="20"/>
                    </w:rPr>
                  </w:pPr>
                  <w:r w:rsidRPr="00477376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>Perform an excellent job,</w:t>
                  </w:r>
                  <w:r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 xml:space="preserve"> by being</w:t>
                  </w:r>
                  <w:r w:rsidRPr="00477376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 xml:space="preserve"> proactive and enthusiastic</w:t>
                  </w:r>
                  <w:r w:rsidR="00246CB3" w:rsidRPr="00477376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 xml:space="preserve">, </w:t>
                  </w:r>
                  <w:r w:rsidR="00246CB3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>and</w:t>
                  </w:r>
                  <w:r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 xml:space="preserve"> perform </w:t>
                  </w:r>
                  <w:r w:rsidRPr="00477376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>wh</w:t>
                  </w:r>
                  <w:r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 xml:space="preserve">ere I can develop my skills as well as </w:t>
                  </w:r>
                  <w:r w:rsidRPr="00477376">
                    <w:rPr>
                      <w:rFonts w:ascii="inherit" w:eastAsia="Times New Roman" w:hAnsi="inherit" w:cs="Courier New"/>
                      <w:color w:val="212121"/>
                      <w:sz w:val="20"/>
                      <w:lang w:val="en"/>
                    </w:rPr>
                    <w:t>knowledge, for the good of the company.</w:t>
                  </w:r>
                </w:p>
                <w:p w14:paraId="37BD61F1" w14:textId="77777777" w:rsidR="00C420C8" w:rsidRDefault="00C420C8" w:rsidP="00D11C4D"/>
              </w:tc>
            </w:tr>
            <w:tr w:rsidR="00C420C8" w:rsidRPr="005152F2" w14:paraId="2AFDC121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03A5BE7" w14:textId="77777777" w:rsidR="00C420C8" w:rsidRDefault="00DF74C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BAFCAF27C8E4885B4717EA1F39C7BDF"/>
                      </w:placeholder>
                      <w:temporary/>
                      <w:showingPlcHdr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9E47EF7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A584D9B" wp14:editId="08A609EE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FAD4F3F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E79F99" w14:textId="77777777" w:rsidR="00477376" w:rsidRDefault="00477376" w:rsidP="00463463">
                  <w:pP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</w:pPr>
                  <w:r>
                    <w:br/>
                  </w:r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Excellent diction </w:t>
                  </w:r>
                </w:p>
                <w:p w14:paraId="19E29091" w14:textId="77777777" w:rsidR="00477376" w:rsidRDefault="00477376" w:rsidP="00463463">
                  <w:pP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Calligraphy and correct spelling </w:t>
                  </w:r>
                </w:p>
                <w:p w14:paraId="23D0D84E" w14:textId="77777777" w:rsidR="00477376" w:rsidRDefault="00477376" w:rsidP="00463463">
                  <w:pP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Capacity for teamwork Digitation capacity of 55 words per min. </w:t>
                  </w:r>
                </w:p>
                <w:p w14:paraId="1E06E2B5" w14:textId="77777777" w:rsidR="00477376" w:rsidRDefault="00477376" w:rsidP="00463463">
                  <w:pP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Full command of the English language both written and verbal </w:t>
                  </w:r>
                </w:p>
                <w:p w14:paraId="09340057" w14:textId="77777777" w:rsidR="00C420C8" w:rsidRPr="005152F2" w:rsidRDefault="00477376" w:rsidP="00463463"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 xml:space="preserve">Basic management of Microsoft Word, Excel and </w:t>
                  </w:r>
                  <w:proofErr w:type="spellStart"/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>Powerpoint</w:t>
                  </w:r>
                  <w:proofErr w:type="spellEnd"/>
                  <w:r>
                    <w:rPr>
                      <w:rFonts w:ascii="Arial" w:hAnsi="Arial" w:cs="Arial"/>
                      <w:color w:val="212121"/>
                      <w:shd w:val="clear" w:color="auto" w:fill="FFFFFF"/>
                    </w:rPr>
                    <w:t>.</w:t>
                  </w:r>
                </w:p>
              </w:tc>
            </w:tr>
          </w:tbl>
          <w:p w14:paraId="63E6D951" w14:textId="77777777" w:rsidR="00C420C8" w:rsidRPr="005152F2" w:rsidRDefault="00C420C8" w:rsidP="003856C9"/>
        </w:tc>
        <w:tc>
          <w:tcPr>
            <w:tcW w:w="6966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66"/>
            </w:tblGrid>
            <w:tr w:rsidR="00C420C8" w14:paraId="6BFDABB2" w14:textId="77777777" w:rsidTr="00246CB3">
              <w:trPr>
                <w:trHeight w:val="4104"/>
              </w:trPr>
              <w:tc>
                <w:tcPr>
                  <w:tcW w:w="696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A2BD976" w14:textId="77777777" w:rsidR="00C420C8" w:rsidRPr="005152F2" w:rsidRDefault="00DF74C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8D34157E03045AE94D55F7D2A72AAD0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6F423FF5" w14:textId="77777777" w:rsidR="00C420C8" w:rsidRPr="0043426C" w:rsidRDefault="00915172" w:rsidP="002B3890">
                  <w:pPr>
                    <w:pStyle w:val="Heading4"/>
                  </w:pPr>
                  <w:r>
                    <w:t>Fansided/Football Writer</w:t>
                  </w:r>
                </w:p>
                <w:p w14:paraId="5B9C8DC4" w14:textId="77777777" w:rsidR="00C420C8" w:rsidRPr="005152F2" w:rsidRDefault="00915172" w:rsidP="008F6337">
                  <w:pPr>
                    <w:pStyle w:val="Heading5"/>
                  </w:pPr>
                  <w:r>
                    <w:t>April 2015</w:t>
                  </w:r>
                  <w:r w:rsidR="00C420C8">
                    <w:t xml:space="preserve"> – </w:t>
                  </w:r>
                  <w:r>
                    <w:t>September 2016</w:t>
                  </w:r>
                </w:p>
                <w:p w14:paraId="1FF78A79" w14:textId="77777777" w:rsidR="00C420C8" w:rsidRDefault="00915172" w:rsidP="008F6337">
                  <w:r>
                    <w:t xml:space="preserve">Staying up to date with the world of football with the latest news, etc… These are my previous articles: </w:t>
                  </w:r>
                  <w:r w:rsidRPr="00915172">
                    <w:t>https://thetopflight.com/author/richardkeoryn/</w:t>
                  </w:r>
                </w:p>
                <w:p w14:paraId="7687F781" w14:textId="77777777" w:rsidR="00C420C8" w:rsidRPr="00915172" w:rsidRDefault="00915172" w:rsidP="0043426C">
                  <w:pPr>
                    <w:pStyle w:val="Heading4"/>
                    <w:rPr>
                      <w:lang w:val="es-DO"/>
                    </w:rPr>
                  </w:pPr>
                  <w:r w:rsidRPr="00915172">
                    <w:rPr>
                      <w:lang w:val="es-DO"/>
                    </w:rPr>
                    <w:t>Ministerio de Industria Y cOMERCIO/Commerce Analyst</w:t>
                  </w:r>
                </w:p>
                <w:p w14:paraId="592F0EDE" w14:textId="77777777" w:rsidR="00C420C8" w:rsidRDefault="00915172" w:rsidP="00F91A9C">
                  <w:pPr>
                    <w:pStyle w:val="Heading5"/>
                  </w:pPr>
                  <w:r>
                    <w:t>March 2017</w:t>
                  </w:r>
                  <w:r w:rsidR="00C420C8">
                    <w:t xml:space="preserve"> – </w:t>
                  </w:r>
                  <w:r>
                    <w:t>August 2017</w:t>
                  </w:r>
                </w:p>
                <w:p w14:paraId="7D5A2FFD" w14:textId="77777777" w:rsidR="00C420C8" w:rsidRDefault="00915172" w:rsidP="00915172">
                  <w:r>
                    <w:t>Observe and analyze the trading system of the country and identify what opportunities could be made regarding specific areas</w:t>
                  </w:r>
                </w:p>
                <w:p w14:paraId="07EFF8D8" w14:textId="77777777" w:rsidR="00915172" w:rsidRDefault="002F4F1E" w:rsidP="00915172">
                  <w:pPr>
                    <w:pStyle w:val="Heading4"/>
                  </w:pPr>
                  <w:r>
                    <w:t>Signifyd</w:t>
                  </w:r>
                  <w:r w:rsidR="00915172">
                    <w:t>/</w:t>
                  </w:r>
                  <w:r w:rsidR="0028723B">
                    <w:t xml:space="preserve"> </w:t>
                  </w:r>
                  <w:r w:rsidR="00915172">
                    <w:t>fraud analyst</w:t>
                  </w:r>
                  <w:r w:rsidR="0008149F">
                    <w:t>/Team Lead</w:t>
                  </w:r>
                </w:p>
                <w:p w14:paraId="1C2A3ABB" w14:textId="77777777" w:rsidR="00477376" w:rsidRDefault="00985378" w:rsidP="00477376">
                  <w:pPr>
                    <w:pStyle w:val="Heading5"/>
                  </w:pPr>
                  <w:r>
                    <w:t>September 2017 – September</w:t>
                  </w:r>
                  <w:r w:rsidR="00477376">
                    <w:t xml:space="preserve"> 2019</w:t>
                  </w:r>
                </w:p>
                <w:p w14:paraId="1B1BDD9F" w14:textId="77777777" w:rsidR="00081B41" w:rsidRPr="00081B41" w:rsidRDefault="00081B41" w:rsidP="00081B41"/>
                <w:p w14:paraId="1711CD65" w14:textId="77777777" w:rsidR="00915172" w:rsidRDefault="00915172" w:rsidP="00915172">
                  <w:pPr>
                    <w:rPr>
                      <w:shd w:val="clear" w:color="auto" w:fill="FFFFFF"/>
                    </w:rPr>
                  </w:pPr>
                  <w:r w:rsidRPr="00915172">
                    <w:rPr>
                      <w:shd w:val="clear" w:color="auto" w:fill="FFFFFF"/>
                    </w:rPr>
                    <w:t>Risk mitigation for merchants by analyzing their account transactions that are too complex for Artificial Intelligence to identify.</w:t>
                  </w:r>
                </w:p>
                <w:p w14:paraId="21014AC0" w14:textId="77777777" w:rsidR="00BB156E" w:rsidRDefault="00915172" w:rsidP="00BB156E">
                  <w:pPr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</w:pPr>
                  <w:r w:rsidRPr="00915172"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>- Monitor and analyze account transaction dat</w:t>
                  </w:r>
                  <w:r w:rsidR="00081B41"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 xml:space="preserve">a to determine if a purchase is </w:t>
                  </w:r>
                  <w:r w:rsidRPr="00915172"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>fraudulent.</w:t>
                  </w:r>
                </w:p>
                <w:p w14:paraId="499D5DEC" w14:textId="77777777" w:rsidR="0008149F" w:rsidRDefault="00BB156E" w:rsidP="00BB156E">
                  <w:pPr>
                    <w:jc w:val="both"/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 xml:space="preserve">    - Approve or decline orders d</w:t>
                  </w:r>
                  <w:r w:rsidR="0008149F"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>epending on their index of risk, taking into consideration various factors such as the validity of the email and/or telephone being used, condition of the billing and delivery addresses and other elements as well.</w:t>
                  </w:r>
                </w:p>
                <w:p w14:paraId="35290D16" w14:textId="77777777" w:rsidR="00BB156E" w:rsidRPr="00985378" w:rsidRDefault="0008149F" w:rsidP="00BB156E">
                  <w:pPr>
                    <w:jc w:val="both"/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</w:pPr>
                  <w:r>
                    <w:rPr>
                      <w:rFonts w:asciiTheme="majorHAnsi" w:hAnsiTheme="majorHAnsi" w:cs="Segoe UI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02E7E37B" w14:textId="77777777" w:rsidR="00915172" w:rsidRPr="00985378" w:rsidRDefault="00985378" w:rsidP="00915172">
                  <w:pPr>
                    <w:rPr>
                      <w:b/>
                      <w:shd w:val="clear" w:color="auto" w:fill="FFFFFF"/>
                    </w:rPr>
                  </w:pPr>
                  <w:proofErr w:type="spellStart"/>
                  <w:r w:rsidRPr="00985378">
                    <w:rPr>
                      <w:b/>
                      <w:shd w:val="clear" w:color="auto" w:fill="FFFFFF"/>
                    </w:rPr>
                    <w:t>Outplex</w:t>
                  </w:r>
                  <w:proofErr w:type="spellEnd"/>
                  <w:r w:rsidRPr="00985378">
                    <w:rPr>
                      <w:b/>
                      <w:shd w:val="clear" w:color="auto" w:fill="FFFFFF"/>
                    </w:rPr>
                    <w:t xml:space="preserve"> – Customer Service Representative</w:t>
                  </w:r>
                </w:p>
                <w:p w14:paraId="150E9B09" w14:textId="77777777" w:rsidR="00985378" w:rsidRPr="00985378" w:rsidRDefault="00985378" w:rsidP="00985378">
                  <w:pPr>
                    <w:rPr>
                      <w:b/>
                      <w:shd w:val="clear" w:color="auto" w:fill="FFFFFF"/>
                    </w:rPr>
                  </w:pPr>
                  <w:r w:rsidRPr="00985378">
                    <w:rPr>
                      <w:b/>
                      <w:shd w:val="clear" w:color="auto" w:fill="FFFFFF"/>
                    </w:rPr>
                    <w:t>October 2019- Present</w:t>
                  </w:r>
                </w:p>
                <w:p w14:paraId="6C5E6855" w14:textId="77777777" w:rsidR="00985378" w:rsidRDefault="00985378" w:rsidP="0098537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Help clients with their billing information concerning the New York Times.</w:t>
                  </w:r>
                </w:p>
                <w:p w14:paraId="7CD58155" w14:textId="77777777" w:rsidR="00985378" w:rsidRDefault="00985378" w:rsidP="00985378">
                  <w:pPr>
                    <w:pStyle w:val="ListParagraph"/>
                    <w:jc w:val="both"/>
                    <w:rPr>
                      <w:shd w:val="clear" w:color="auto" w:fill="FFFFFF"/>
                    </w:rPr>
                  </w:pPr>
                </w:p>
                <w:p w14:paraId="25CF8ED8" w14:textId="77777777" w:rsidR="00985378" w:rsidRDefault="00985378" w:rsidP="0098537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Upsell clients by presenting to them what offers are available.</w:t>
                  </w:r>
                </w:p>
                <w:p w14:paraId="26A7BCC7" w14:textId="77777777" w:rsidR="00985378" w:rsidRPr="00985378" w:rsidRDefault="00985378" w:rsidP="00985378">
                  <w:pPr>
                    <w:jc w:val="both"/>
                    <w:rPr>
                      <w:shd w:val="clear" w:color="auto" w:fill="FFFFFF"/>
                    </w:rPr>
                  </w:pPr>
                </w:p>
                <w:p w14:paraId="0C01DCA3" w14:textId="77777777" w:rsidR="00915172" w:rsidRPr="00915172" w:rsidRDefault="00915172" w:rsidP="00915172">
                  <w:pPr>
                    <w:pStyle w:val="Heading4"/>
                    <w:jc w:val="both"/>
                    <w:rPr>
                      <w:b w:val="0"/>
                      <w:sz w:val="24"/>
                    </w:rPr>
                  </w:pPr>
                </w:p>
                <w:p w14:paraId="3E7A117D" w14:textId="77777777" w:rsidR="00915172" w:rsidRDefault="00915172" w:rsidP="00915172"/>
              </w:tc>
            </w:tr>
            <w:tr w:rsidR="00246CB3" w14:paraId="4C249A62" w14:textId="77777777" w:rsidTr="00246CB3">
              <w:trPr>
                <w:trHeight w:val="3672"/>
              </w:trPr>
              <w:tc>
                <w:tcPr>
                  <w:tcW w:w="696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DB0A9D8" w14:textId="77777777" w:rsidR="00246CB3" w:rsidRPr="005152F2" w:rsidRDefault="00DF74C3" w:rsidP="00AE67CA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BBAD0C151F14BD4BA6E2B428B73B64E"/>
                      </w:placeholder>
                      <w:temporary/>
                      <w:showingPlcHdr/>
                    </w:sdtPr>
                    <w:sdtEndPr/>
                    <w:sdtContent>
                      <w:r w:rsidR="00246CB3" w:rsidRPr="005152F2">
                        <w:t>Education</w:t>
                      </w:r>
                    </w:sdtContent>
                  </w:sdt>
                </w:p>
                <w:p w14:paraId="7D70D01B" w14:textId="77777777" w:rsidR="00246CB3" w:rsidRPr="0043426C" w:rsidRDefault="00246CB3" w:rsidP="00AE67CA">
                  <w:pPr>
                    <w:pStyle w:val="Heading4"/>
                  </w:pPr>
                  <w:r>
                    <w:t>Colegio Veritas</w:t>
                  </w:r>
                </w:p>
                <w:p w14:paraId="6BEC99C3" w14:textId="77777777" w:rsidR="00246CB3" w:rsidRPr="005152F2" w:rsidRDefault="00246CB3" w:rsidP="00AE67CA">
                  <w:pPr>
                    <w:pStyle w:val="Heading5"/>
                  </w:pPr>
                  <w:r>
                    <w:t>Primary School</w:t>
                  </w:r>
                </w:p>
                <w:p w14:paraId="6ED3B4B7" w14:textId="77777777" w:rsidR="00246CB3" w:rsidRDefault="00246CB3" w:rsidP="00AE67CA"/>
                <w:p w14:paraId="4AC8B974" w14:textId="77777777" w:rsidR="00246CB3" w:rsidRDefault="00246CB3" w:rsidP="00AE67CA">
                  <w:pPr>
                    <w:pStyle w:val="Heading2"/>
                  </w:pPr>
                  <w:r>
                    <w:t>Colegio Minetta Roques</w:t>
                  </w:r>
                </w:p>
                <w:p w14:paraId="117F836A" w14:textId="77777777" w:rsidR="00246CB3" w:rsidRPr="005152F2" w:rsidRDefault="00246CB3" w:rsidP="00AE67CA">
                  <w:pPr>
                    <w:pStyle w:val="Heading2"/>
                  </w:pPr>
                  <w:r>
                    <w:t>College</w:t>
                  </w:r>
                </w:p>
                <w:p w14:paraId="63E13F0A" w14:textId="77777777" w:rsidR="00246CB3" w:rsidRDefault="00246CB3" w:rsidP="00AE67CA">
                  <w:pPr>
                    <w:pStyle w:val="HTMLPreformatted"/>
                    <w:shd w:val="clear" w:color="auto" w:fill="FFFFFF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UNIVERSIDAD APEC</w:t>
                  </w:r>
                </w:p>
                <w:p w14:paraId="533C520D" w14:textId="77777777" w:rsidR="00246CB3" w:rsidRPr="00CC379B" w:rsidRDefault="00246CB3" w:rsidP="00CC379B">
                  <w:pPr>
                    <w:pStyle w:val="HTMLPreformatted"/>
                    <w:shd w:val="clear" w:color="auto" w:fill="FFFFFF"/>
                    <w:rPr>
                      <w:rFonts w:asciiTheme="minorHAnsi" w:eastAsia="Times New Roman" w:hAnsiTheme="minorHAnsi" w:cs="Courier New"/>
                      <w:color w:val="212121"/>
                      <w:sz w:val="24"/>
                      <w:szCs w:val="24"/>
                    </w:rPr>
                  </w:pPr>
                  <w:r w:rsidRPr="00246CB3">
                    <w:rPr>
                      <w:rFonts w:asciiTheme="minorHAnsi" w:eastAsia="Times New Roman" w:hAnsiTheme="minorHAnsi" w:cs="Courier New"/>
                      <w:color w:val="212121"/>
                      <w:sz w:val="24"/>
                      <w:szCs w:val="24"/>
                      <w:lang w:val="en"/>
                    </w:rPr>
                    <w:t>BACHELOR'S DEGREE</w:t>
                  </w:r>
                  <w:r w:rsidR="00770024">
                    <w:rPr>
                      <w:rFonts w:asciiTheme="minorHAnsi" w:eastAsia="Times New Roman" w:hAnsiTheme="minorHAnsi" w:cs="Courier New"/>
                      <w:color w:val="212121"/>
                      <w:sz w:val="24"/>
                      <w:szCs w:val="24"/>
                      <w:lang w:val="en"/>
                    </w:rPr>
                    <w:t>: INTERNATIONAL BUSINESS</w:t>
                  </w:r>
                </w:p>
              </w:tc>
            </w:tr>
          </w:tbl>
          <w:p w14:paraId="33437D64" w14:textId="77777777" w:rsidR="00246CB3" w:rsidRPr="00770024" w:rsidRDefault="00770024" w:rsidP="00770024">
            <w:pPr>
              <w:pStyle w:val="Heading2"/>
            </w:pPr>
            <w:r w:rsidRPr="00770024">
              <w:t>Diploma Course- APEC</w:t>
            </w:r>
          </w:p>
          <w:p w14:paraId="3F2E2C5C" w14:textId="77777777" w:rsidR="00770024" w:rsidRPr="00770024" w:rsidRDefault="00770024" w:rsidP="00770024">
            <w:pPr>
              <w:pStyle w:val="Heading2"/>
            </w:pPr>
            <w:r w:rsidRPr="00770024">
              <w:t>Advanced Logistics</w:t>
            </w:r>
          </w:p>
          <w:p w14:paraId="6968A6C0" w14:textId="77777777" w:rsidR="007F3C23" w:rsidRPr="002F4F1E" w:rsidRDefault="007F3C23" w:rsidP="007F3C23">
            <w:pPr>
              <w:rPr>
                <w:rFonts w:ascii="Gill Sans MT" w:hAnsi="Gill Sans MT"/>
                <w:b/>
                <w:sz w:val="28"/>
                <w:szCs w:val="24"/>
              </w:rPr>
            </w:pPr>
            <w:r w:rsidRPr="002F4F1E">
              <w:rPr>
                <w:rFonts w:ascii="Gill Sans MT" w:hAnsi="Gill Sans MT"/>
                <w:b/>
                <w:sz w:val="28"/>
                <w:szCs w:val="24"/>
              </w:rPr>
              <w:t>Personal References</w:t>
            </w:r>
          </w:p>
          <w:p w14:paraId="6ED21214" w14:textId="77777777" w:rsidR="007F3C23" w:rsidRPr="002F4F1E" w:rsidRDefault="007F3C23" w:rsidP="007F3C23">
            <w:pPr>
              <w:rPr>
                <w:rFonts w:ascii="Gill Sans MT" w:hAnsi="Gill Sans MT"/>
                <w:b/>
                <w:szCs w:val="24"/>
              </w:rPr>
            </w:pPr>
          </w:p>
          <w:p w14:paraId="0C0C6C8D" w14:textId="77777777" w:rsidR="007F3C23" w:rsidRPr="002F4F1E" w:rsidRDefault="007F3C23" w:rsidP="007F3C23">
            <w:pPr>
              <w:rPr>
                <w:rFonts w:ascii="Gill Sans MT" w:hAnsi="Gill Sans MT"/>
                <w:b/>
                <w:szCs w:val="24"/>
              </w:rPr>
            </w:pPr>
          </w:p>
          <w:p w14:paraId="53AD0442" w14:textId="77777777" w:rsidR="007F3C23" w:rsidRDefault="007F3C23" w:rsidP="007F3C23">
            <w:pPr>
              <w:rPr>
                <w:rFonts w:ascii="Gill Sans MT" w:hAnsi="Gill Sans MT"/>
                <w:b/>
                <w:szCs w:val="24"/>
                <w:lang w:val="es-DO"/>
              </w:rPr>
            </w:pPr>
            <w:r>
              <w:rPr>
                <w:rFonts w:ascii="Gill Sans MT" w:hAnsi="Gill Sans MT"/>
                <w:b/>
                <w:szCs w:val="24"/>
                <w:lang w:val="es-DO"/>
              </w:rPr>
              <w:t>AMANDA MEDINA</w:t>
            </w:r>
          </w:p>
          <w:p w14:paraId="2F894A2B" w14:textId="77777777" w:rsidR="007F3C23" w:rsidRDefault="007F3C23" w:rsidP="007F3C23">
            <w:pPr>
              <w:rPr>
                <w:rFonts w:ascii="Gill Sans MT" w:hAnsi="Gill Sans MT"/>
                <w:szCs w:val="24"/>
                <w:lang w:val="es-DO"/>
              </w:rPr>
            </w:pPr>
            <w:r>
              <w:rPr>
                <w:rFonts w:ascii="Gill Sans MT" w:hAnsi="Gill Sans MT"/>
                <w:szCs w:val="24"/>
                <w:lang w:val="es-DO"/>
              </w:rPr>
              <w:t>CELULAR: 829-677-5323</w:t>
            </w:r>
          </w:p>
          <w:p w14:paraId="40EF2691" w14:textId="77777777" w:rsidR="007F3C23" w:rsidRDefault="007F3C23" w:rsidP="007F3C23">
            <w:pPr>
              <w:rPr>
                <w:rFonts w:ascii="Gill Sans MT" w:hAnsi="Gill Sans MT"/>
                <w:b/>
                <w:szCs w:val="24"/>
                <w:lang w:val="es-DO"/>
              </w:rPr>
            </w:pPr>
          </w:p>
          <w:p w14:paraId="31A76570" w14:textId="77777777" w:rsidR="007F3C23" w:rsidRDefault="007F3C23" w:rsidP="007F3C23">
            <w:pPr>
              <w:rPr>
                <w:rFonts w:ascii="Gill Sans MT" w:hAnsi="Gill Sans MT"/>
                <w:b/>
                <w:szCs w:val="24"/>
                <w:lang w:val="es-DO"/>
              </w:rPr>
            </w:pPr>
            <w:r>
              <w:rPr>
                <w:rFonts w:ascii="Gill Sans MT" w:hAnsi="Gill Sans MT"/>
                <w:b/>
                <w:szCs w:val="24"/>
                <w:lang w:val="es-DO"/>
              </w:rPr>
              <w:t>CARLOS ALBERTO MATOS</w:t>
            </w:r>
          </w:p>
          <w:p w14:paraId="7DEB4E94" w14:textId="77777777" w:rsidR="007F3C23" w:rsidRDefault="007F3C23" w:rsidP="007F3C23">
            <w:pPr>
              <w:rPr>
                <w:rFonts w:ascii="Gill Sans MT" w:hAnsi="Gill Sans MT"/>
                <w:szCs w:val="24"/>
                <w:lang w:val="es-DO"/>
              </w:rPr>
            </w:pPr>
            <w:r>
              <w:rPr>
                <w:rFonts w:ascii="Gill Sans MT" w:hAnsi="Gill Sans MT"/>
                <w:szCs w:val="24"/>
                <w:lang w:val="es-DO"/>
              </w:rPr>
              <w:t>CELULAR: 829-659-1543</w:t>
            </w:r>
          </w:p>
          <w:p w14:paraId="47327C40" w14:textId="77777777" w:rsidR="007F3C23" w:rsidRDefault="007F3C23" w:rsidP="007F3C23">
            <w:pPr>
              <w:rPr>
                <w:rFonts w:ascii="Gill Sans MT" w:hAnsi="Gill Sans MT"/>
                <w:b/>
                <w:szCs w:val="24"/>
                <w:lang w:val="es-DO"/>
              </w:rPr>
            </w:pPr>
          </w:p>
          <w:p w14:paraId="76D58015" w14:textId="77777777" w:rsidR="007F3C23" w:rsidRDefault="007F3C23" w:rsidP="007F3C23">
            <w:pPr>
              <w:rPr>
                <w:rFonts w:ascii="Gill Sans MT" w:hAnsi="Gill Sans MT"/>
                <w:b/>
                <w:szCs w:val="24"/>
                <w:lang w:val="es-DO"/>
              </w:rPr>
            </w:pPr>
            <w:r>
              <w:rPr>
                <w:rFonts w:ascii="Gill Sans MT" w:hAnsi="Gill Sans MT"/>
                <w:b/>
                <w:szCs w:val="24"/>
                <w:lang w:val="es-DO"/>
              </w:rPr>
              <w:t>IGNACIO SORIANO</w:t>
            </w:r>
          </w:p>
          <w:p w14:paraId="779FA7DA" w14:textId="77777777" w:rsidR="00246CB3" w:rsidRDefault="007F3C23" w:rsidP="007F3C23">
            <w:r>
              <w:rPr>
                <w:rFonts w:ascii="Gill Sans MT" w:hAnsi="Gill Sans MT"/>
                <w:szCs w:val="24"/>
                <w:lang w:val="es-DO"/>
              </w:rPr>
              <w:t>CELULAR: 829-217-0008</w:t>
            </w:r>
          </w:p>
          <w:p w14:paraId="42F74AB5" w14:textId="77777777" w:rsidR="00C420C8" w:rsidRPr="005152F2" w:rsidRDefault="00C420C8" w:rsidP="003856C9"/>
        </w:tc>
      </w:tr>
    </w:tbl>
    <w:p w14:paraId="460509E3" w14:textId="77777777" w:rsidR="003F5FDB" w:rsidRDefault="003F5FDB" w:rsidP="00841714">
      <w:pPr>
        <w:pStyle w:val="NoSpacing"/>
      </w:pPr>
    </w:p>
    <w:sectPr w:rsidR="003F5FDB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CC35" w14:textId="77777777" w:rsidR="00951469" w:rsidRDefault="00951469" w:rsidP="003856C9">
      <w:pPr>
        <w:spacing w:after="0" w:line="240" w:lineRule="auto"/>
      </w:pPr>
      <w:r>
        <w:separator/>
      </w:r>
    </w:p>
  </w:endnote>
  <w:endnote w:type="continuationSeparator" w:id="0">
    <w:p w14:paraId="5AFBEFD4" w14:textId="77777777" w:rsidR="00951469" w:rsidRDefault="0095146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C33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9C56E32" wp14:editId="66214CE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7F8ED9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98537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C3D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729FC55" wp14:editId="50C234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F369C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A209" w14:textId="77777777" w:rsidR="00951469" w:rsidRDefault="00951469" w:rsidP="003856C9">
      <w:pPr>
        <w:spacing w:after="0" w:line="240" w:lineRule="auto"/>
      </w:pPr>
      <w:r>
        <w:separator/>
      </w:r>
    </w:p>
  </w:footnote>
  <w:footnote w:type="continuationSeparator" w:id="0">
    <w:p w14:paraId="4C31B49F" w14:textId="77777777" w:rsidR="00951469" w:rsidRDefault="0095146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7F7C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4E194E5" wp14:editId="0D1A01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8FA843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79612" w14:textId="77777777" w:rsidR="00DC79BB" w:rsidRDefault="00477376" w:rsidP="00477376">
    <w:pPr>
      <w:pStyle w:val="Header"/>
      <w:jc w:val="both"/>
    </w:pPr>
    <w:r>
      <w:t xml:space="preserve">     </w:t>
    </w:r>
    <w:r w:rsidR="00915172">
      <w:rPr>
        <w:noProof/>
      </w:rPr>
      <w:drawing>
        <wp:inline distT="0" distB="0" distL="0" distR="0" wp14:anchorId="268F2FFA" wp14:editId="5E30544C">
          <wp:extent cx="1524000" cy="1143577"/>
          <wp:effectExtent l="0" t="0" r="0" b="0"/>
          <wp:docPr id="4" name="Picture 4" descr="C:\Users\Keoryn\Desktop\Pictures\me,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eoryn\Desktop\Pictures\me,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769" cy="1144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79BB"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F1ED693" wp14:editId="5D1AC5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915ADD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D738EE"/>
    <w:multiLevelType w:val="hybridMultilevel"/>
    <w:tmpl w:val="84E0F796"/>
    <w:lvl w:ilvl="0" w:tplc="41AE403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AFC"/>
    <w:rsid w:val="00052BE1"/>
    <w:rsid w:val="0007412A"/>
    <w:rsid w:val="00077AFC"/>
    <w:rsid w:val="0008149F"/>
    <w:rsid w:val="00081B41"/>
    <w:rsid w:val="0010199E"/>
    <w:rsid w:val="0010257B"/>
    <w:rsid w:val="001166C2"/>
    <w:rsid w:val="001503AC"/>
    <w:rsid w:val="001765FE"/>
    <w:rsid w:val="0019561F"/>
    <w:rsid w:val="001B32D2"/>
    <w:rsid w:val="002010C8"/>
    <w:rsid w:val="00246CB3"/>
    <w:rsid w:val="00283B81"/>
    <w:rsid w:val="0028723B"/>
    <w:rsid w:val="00293B83"/>
    <w:rsid w:val="002A3621"/>
    <w:rsid w:val="002A4C3B"/>
    <w:rsid w:val="002B3890"/>
    <w:rsid w:val="002B7747"/>
    <w:rsid w:val="002C77B9"/>
    <w:rsid w:val="002F485A"/>
    <w:rsid w:val="002F4F1E"/>
    <w:rsid w:val="003053D9"/>
    <w:rsid w:val="003421B3"/>
    <w:rsid w:val="003856C9"/>
    <w:rsid w:val="00396369"/>
    <w:rsid w:val="003C1A0D"/>
    <w:rsid w:val="003F4D31"/>
    <w:rsid w:val="003F5FDB"/>
    <w:rsid w:val="0043426C"/>
    <w:rsid w:val="00441EB9"/>
    <w:rsid w:val="00463463"/>
    <w:rsid w:val="00473EF8"/>
    <w:rsid w:val="004760E5"/>
    <w:rsid w:val="00477376"/>
    <w:rsid w:val="004B382A"/>
    <w:rsid w:val="004B4126"/>
    <w:rsid w:val="004D22BB"/>
    <w:rsid w:val="005152F2"/>
    <w:rsid w:val="00523717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70024"/>
    <w:rsid w:val="007803B7"/>
    <w:rsid w:val="007A7C08"/>
    <w:rsid w:val="007B2F5C"/>
    <w:rsid w:val="007C5F05"/>
    <w:rsid w:val="007F3C23"/>
    <w:rsid w:val="00825ED8"/>
    <w:rsid w:val="00832043"/>
    <w:rsid w:val="00832F81"/>
    <w:rsid w:val="00841714"/>
    <w:rsid w:val="008501C7"/>
    <w:rsid w:val="008C7CA2"/>
    <w:rsid w:val="008F6337"/>
    <w:rsid w:val="00914DAF"/>
    <w:rsid w:val="00915172"/>
    <w:rsid w:val="0093286E"/>
    <w:rsid w:val="00951469"/>
    <w:rsid w:val="00985378"/>
    <w:rsid w:val="009D1627"/>
    <w:rsid w:val="00A42F91"/>
    <w:rsid w:val="00AF1258"/>
    <w:rsid w:val="00B01E52"/>
    <w:rsid w:val="00B34855"/>
    <w:rsid w:val="00B550FC"/>
    <w:rsid w:val="00B85871"/>
    <w:rsid w:val="00B93310"/>
    <w:rsid w:val="00BB156E"/>
    <w:rsid w:val="00BB3B21"/>
    <w:rsid w:val="00BC1F18"/>
    <w:rsid w:val="00BD2E58"/>
    <w:rsid w:val="00BF6BAB"/>
    <w:rsid w:val="00C007A5"/>
    <w:rsid w:val="00C420C8"/>
    <w:rsid w:val="00C4403A"/>
    <w:rsid w:val="00C73017"/>
    <w:rsid w:val="00CC379B"/>
    <w:rsid w:val="00CE6306"/>
    <w:rsid w:val="00D11C4D"/>
    <w:rsid w:val="00D5067A"/>
    <w:rsid w:val="00D75DE7"/>
    <w:rsid w:val="00DC0F74"/>
    <w:rsid w:val="00DC79BB"/>
    <w:rsid w:val="00DF0A0F"/>
    <w:rsid w:val="00DF74C3"/>
    <w:rsid w:val="00E34D58"/>
    <w:rsid w:val="00E557EF"/>
    <w:rsid w:val="00E941EF"/>
    <w:rsid w:val="00EA12E3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B53417"/>
  <w15:docId w15:val="{3B9D5134-BE9E-4451-B9B1-45A1000D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customStyle="1" w:styleId="GridTable1Light1">
    <w:name w:val="Grid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customStyle="1" w:styleId="PlainTable11">
    <w:name w:val="Plain Table 1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rd-castillo-26439314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oryn\Downloads\TF163927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0FFBFFC4E043B5A8FB70D71468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E09A-567F-4D70-8DDB-E889A265F911}"/>
      </w:docPartPr>
      <w:docPartBody>
        <w:p w:rsidR="00870F3C" w:rsidRDefault="003E2461">
          <w:pPr>
            <w:pStyle w:val="980FFBFFC4E043B5A8FB70D714683A30"/>
          </w:pPr>
          <w:r>
            <w:t>Objective</w:t>
          </w:r>
        </w:p>
      </w:docPartBody>
    </w:docPart>
    <w:docPart>
      <w:docPartPr>
        <w:name w:val="4BAFCAF27C8E4885B4717EA1F39C7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1F27A-3F68-421E-87BA-AE53D29A9241}"/>
      </w:docPartPr>
      <w:docPartBody>
        <w:p w:rsidR="00870F3C" w:rsidRDefault="003E2461">
          <w:pPr>
            <w:pStyle w:val="4BAFCAF27C8E4885B4717EA1F39C7BDF"/>
          </w:pPr>
          <w:r>
            <w:t>Skills</w:t>
          </w:r>
        </w:p>
      </w:docPartBody>
    </w:docPart>
    <w:docPart>
      <w:docPartPr>
        <w:name w:val="38D34157E03045AE94D55F7D2A72A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EAF7-924E-47DE-8628-7037487380A2}"/>
      </w:docPartPr>
      <w:docPartBody>
        <w:p w:rsidR="00870F3C" w:rsidRDefault="003E2461">
          <w:pPr>
            <w:pStyle w:val="38D34157E03045AE94D55F7D2A72AAD0"/>
          </w:pPr>
          <w:r w:rsidRPr="005152F2">
            <w:t>Experience</w:t>
          </w:r>
        </w:p>
      </w:docPartBody>
    </w:docPart>
    <w:docPart>
      <w:docPartPr>
        <w:name w:val="ABBAD0C151F14BD4BA6E2B428B73B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71C-6B96-426E-AC37-CA09449EA173}"/>
      </w:docPartPr>
      <w:docPartBody>
        <w:p w:rsidR="00870F3C" w:rsidRDefault="00C00B6C" w:rsidP="00C00B6C">
          <w:pPr>
            <w:pStyle w:val="ABBAD0C151F14BD4BA6E2B428B73B64E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B6C"/>
    <w:rsid w:val="00215C15"/>
    <w:rsid w:val="003E2461"/>
    <w:rsid w:val="004B5731"/>
    <w:rsid w:val="005E5CAF"/>
    <w:rsid w:val="00870F3C"/>
    <w:rsid w:val="00920039"/>
    <w:rsid w:val="009D35D3"/>
    <w:rsid w:val="00A618B9"/>
    <w:rsid w:val="00B11C10"/>
    <w:rsid w:val="00C00B6C"/>
    <w:rsid w:val="00D7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7E52CACE44ABA927EAF09E98D5CBF">
    <w:name w:val="3397E52CACE44ABA927EAF09E98D5CBF"/>
  </w:style>
  <w:style w:type="paragraph" w:customStyle="1" w:styleId="7410B3C1154C4C7B8423684656C34F31">
    <w:name w:val="7410B3C1154C4C7B8423684656C34F31"/>
  </w:style>
  <w:style w:type="paragraph" w:customStyle="1" w:styleId="022E1E5DB004439BB59EAC57B4F579A8">
    <w:name w:val="022E1E5DB004439BB59EAC57B4F579A8"/>
  </w:style>
  <w:style w:type="paragraph" w:customStyle="1" w:styleId="4E437D5572D94A6BA0AD01D00C1C8055">
    <w:name w:val="4E437D5572D94A6BA0AD01D00C1C8055"/>
  </w:style>
  <w:style w:type="paragraph" w:customStyle="1" w:styleId="1BAF725B01FA4630AE96160E053C48ED">
    <w:name w:val="1BAF725B01FA4630AE96160E053C48ED"/>
  </w:style>
  <w:style w:type="paragraph" w:customStyle="1" w:styleId="980FFBFFC4E043B5A8FB70D714683A30">
    <w:name w:val="980FFBFFC4E043B5A8FB70D714683A30"/>
  </w:style>
  <w:style w:type="paragraph" w:customStyle="1" w:styleId="37916AFBF6B446E8AF7C9A7BF6154571">
    <w:name w:val="37916AFBF6B446E8AF7C9A7BF6154571"/>
  </w:style>
  <w:style w:type="paragraph" w:customStyle="1" w:styleId="4BAFCAF27C8E4885B4717EA1F39C7BDF">
    <w:name w:val="4BAFCAF27C8E4885B4717EA1F39C7BDF"/>
  </w:style>
  <w:style w:type="paragraph" w:customStyle="1" w:styleId="4ADF5AE6C21F4A4BA82DACBD72F87BF3">
    <w:name w:val="4ADF5AE6C21F4A4BA82DACBD72F87BF3"/>
  </w:style>
  <w:style w:type="paragraph" w:customStyle="1" w:styleId="38D34157E03045AE94D55F7D2A72AAD0">
    <w:name w:val="38D34157E03045AE94D55F7D2A72AAD0"/>
  </w:style>
  <w:style w:type="paragraph" w:customStyle="1" w:styleId="DF432A6383544AD0AA3E617C7E452D79">
    <w:name w:val="DF432A6383544AD0AA3E617C7E452D79"/>
  </w:style>
  <w:style w:type="paragraph" w:customStyle="1" w:styleId="8F337DEA7F754A1880175E2B0ADEA07E">
    <w:name w:val="8F337DEA7F754A1880175E2B0ADEA07E"/>
  </w:style>
  <w:style w:type="paragraph" w:customStyle="1" w:styleId="897230CA925048C5871C977E867F56E0">
    <w:name w:val="897230CA925048C5871C977E867F56E0"/>
  </w:style>
  <w:style w:type="paragraph" w:customStyle="1" w:styleId="5FCD3A123D2F481CAB01E431324CAB6B">
    <w:name w:val="5FCD3A123D2F481CAB01E431324CAB6B"/>
  </w:style>
  <w:style w:type="paragraph" w:customStyle="1" w:styleId="160E314DCB174A169CF4BD0546D56DDA">
    <w:name w:val="160E314DCB174A169CF4BD0546D56DDA"/>
  </w:style>
  <w:style w:type="paragraph" w:customStyle="1" w:styleId="857BF1FFBBAF4FCFBC6098DA15B73AAB">
    <w:name w:val="857BF1FFBBAF4FCFBC6098DA15B73AAB"/>
  </w:style>
  <w:style w:type="paragraph" w:customStyle="1" w:styleId="0C061F9993EC4F1E876D02A47BC174D1">
    <w:name w:val="0C061F9993EC4F1E876D02A47BC174D1"/>
  </w:style>
  <w:style w:type="paragraph" w:customStyle="1" w:styleId="C525C4B0DEC148DA9B5082632FC5286A">
    <w:name w:val="C525C4B0DEC148DA9B5082632FC5286A"/>
  </w:style>
  <w:style w:type="paragraph" w:customStyle="1" w:styleId="F49A1674F5E6413E914B168E46BC2631">
    <w:name w:val="F49A1674F5E6413E914B168E46BC2631"/>
  </w:style>
  <w:style w:type="paragraph" w:customStyle="1" w:styleId="A0DCF3703B30468085AF824681B0CD26">
    <w:name w:val="A0DCF3703B30468085AF824681B0CD26"/>
  </w:style>
  <w:style w:type="paragraph" w:customStyle="1" w:styleId="C65DA5E0E965444D89CA5A8F89027374">
    <w:name w:val="C65DA5E0E965444D89CA5A8F89027374"/>
  </w:style>
  <w:style w:type="paragraph" w:customStyle="1" w:styleId="46CD25D7318A48D1BFEFC8EB130C30DA">
    <w:name w:val="46CD25D7318A48D1BFEFC8EB130C30DA"/>
  </w:style>
  <w:style w:type="paragraph" w:customStyle="1" w:styleId="AD32D1FD9A874541A37806261AE97727">
    <w:name w:val="AD32D1FD9A874541A37806261AE97727"/>
  </w:style>
  <w:style w:type="paragraph" w:customStyle="1" w:styleId="70B3CA83DB5D4D9A81B5B5B6C04D6F6F">
    <w:name w:val="70B3CA83DB5D4D9A81B5B5B6C04D6F6F"/>
  </w:style>
  <w:style w:type="paragraph" w:customStyle="1" w:styleId="CB61799E1E8C47B7890D1B2000D0FD2C">
    <w:name w:val="CB61799E1E8C47B7890D1B2000D0FD2C"/>
    <w:rsid w:val="00C00B6C"/>
  </w:style>
  <w:style w:type="paragraph" w:customStyle="1" w:styleId="A05B83E7473B426CB734DC09A2D27654">
    <w:name w:val="A05B83E7473B426CB734DC09A2D27654"/>
    <w:rsid w:val="00C00B6C"/>
  </w:style>
  <w:style w:type="paragraph" w:customStyle="1" w:styleId="B4E3F58EF75F446F8959A8B75855BAF7">
    <w:name w:val="B4E3F58EF75F446F8959A8B75855BAF7"/>
    <w:rsid w:val="00C00B6C"/>
  </w:style>
  <w:style w:type="paragraph" w:customStyle="1" w:styleId="BA40EB6976B54E8D8F118B1B349C65AF">
    <w:name w:val="BA40EB6976B54E8D8F118B1B349C65AF"/>
    <w:rsid w:val="00C00B6C"/>
  </w:style>
  <w:style w:type="paragraph" w:customStyle="1" w:styleId="F8ADD6F31E8C4D038C018ADC3B1E5D00">
    <w:name w:val="F8ADD6F31E8C4D038C018ADC3B1E5D00"/>
    <w:rsid w:val="00C00B6C"/>
  </w:style>
  <w:style w:type="paragraph" w:customStyle="1" w:styleId="ABBAD0C151F14BD4BA6E2B428B73B64E">
    <w:name w:val="ABBAD0C151F14BD4BA6E2B428B73B64E"/>
    <w:rsid w:val="00C00B6C"/>
  </w:style>
  <w:style w:type="paragraph" w:customStyle="1" w:styleId="F74B2FA7B7D74E04A4B7A7476FA54D97">
    <w:name w:val="F74B2FA7B7D74E04A4B7A7476FA54D97"/>
    <w:rsid w:val="00C00B6C"/>
  </w:style>
  <w:style w:type="paragraph" w:customStyle="1" w:styleId="851810A7D3DA49DAAA8EB4414A608A6B">
    <w:name w:val="851810A7D3DA49DAAA8EB4414A608A6B"/>
    <w:rsid w:val="00C00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TF16392718</Template>
  <TotalTime>0</TotalTime>
  <Pages>3</Pages>
  <Words>335</Words>
  <Characters>1914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Keoryn</dc:creator>
  <cp:lastModifiedBy>David Fogg</cp:lastModifiedBy>
  <cp:revision>2</cp:revision>
  <dcterms:created xsi:type="dcterms:W3CDTF">2020-02-09T13:48:00Z</dcterms:created>
  <dcterms:modified xsi:type="dcterms:W3CDTF">2020-02-09T13:48:00Z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